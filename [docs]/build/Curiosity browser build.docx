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7774A3" w14:textId="049228E6" w:rsidR="00673F4F" w:rsidRDefault="000E749B" w:rsidP="000E749B">
      <w:pPr>
        <w:pStyle w:val="Title"/>
      </w:pPr>
      <w:r>
        <w:t>Curiosity browser build</w:t>
      </w:r>
    </w:p>
    <w:p w14:paraId="7F1B4377" w14:textId="77777777" w:rsidR="000E749B" w:rsidRDefault="000E749B" w:rsidP="000E749B"/>
    <w:p w14:paraId="5324A0CB" w14:textId="0564547E" w:rsidR="00343630" w:rsidRDefault="00343630" w:rsidP="00343630">
      <w:pPr>
        <w:pStyle w:val="Heading1"/>
      </w:pPr>
      <w:r>
        <w:t>Abbreviations</w:t>
      </w:r>
    </w:p>
    <w:p w14:paraId="3F3974CC" w14:textId="77777777" w:rsidR="00343630" w:rsidRDefault="00343630" w:rsidP="00343630">
      <w:r>
        <w:t>The following abbreviations will be used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3630" w14:paraId="38C4ED5B" w14:textId="77777777" w:rsidTr="00343630">
        <w:tc>
          <w:tcPr>
            <w:tcW w:w="4508" w:type="dxa"/>
          </w:tcPr>
          <w:p w14:paraId="1A547FB6" w14:textId="216B0B92" w:rsidR="00343630" w:rsidRDefault="00343630" w:rsidP="00343630">
            <w:r>
              <w:t>Name</w:t>
            </w:r>
          </w:p>
        </w:tc>
        <w:tc>
          <w:tcPr>
            <w:tcW w:w="4508" w:type="dxa"/>
          </w:tcPr>
          <w:p w14:paraId="36B42A3B" w14:textId="3073DEE0" w:rsidR="00343630" w:rsidRDefault="00343630" w:rsidP="00343630">
            <w:r>
              <w:t>Abbreviation</w:t>
            </w:r>
          </w:p>
        </w:tc>
      </w:tr>
      <w:tr w:rsidR="00343630" w14:paraId="2EEAA4C1" w14:textId="77777777" w:rsidTr="00343630">
        <w:tc>
          <w:tcPr>
            <w:tcW w:w="4508" w:type="dxa"/>
          </w:tcPr>
          <w:p w14:paraId="32EBE77F" w14:textId="005CA401" w:rsidR="00343630" w:rsidRDefault="00343630" w:rsidP="00343630">
            <w:proofErr w:type="spellStart"/>
            <w:r>
              <w:t>curiosity_browser</w:t>
            </w:r>
            <w:proofErr w:type="spellEnd"/>
          </w:p>
        </w:tc>
        <w:tc>
          <w:tcPr>
            <w:tcW w:w="4508" w:type="dxa"/>
          </w:tcPr>
          <w:p w14:paraId="1F1CCCD4" w14:textId="661D15DA" w:rsidR="00343630" w:rsidRDefault="00343630" w:rsidP="00343630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APP</w:t>
            </w:r>
          </w:p>
        </w:tc>
      </w:tr>
      <w:tr w:rsidR="00343630" w14:paraId="38738022" w14:textId="77777777" w:rsidTr="00343630">
        <w:tc>
          <w:tcPr>
            <w:tcW w:w="4508" w:type="dxa"/>
          </w:tcPr>
          <w:p w14:paraId="1C4E8E37" w14:textId="126425A8" w:rsidR="00343630" w:rsidRDefault="00343630" w:rsidP="00343630">
            <w:r w:rsidRPr="008A183F">
              <w:t>dev.</w:t>
            </w:r>
            <w:r>
              <w:t>mars-browser.co.uk</w:t>
            </w:r>
          </w:p>
        </w:tc>
        <w:tc>
          <w:tcPr>
            <w:tcW w:w="4508" w:type="dxa"/>
          </w:tcPr>
          <w:p w14:paraId="0CB28A62" w14:textId="74868492" w:rsidR="00343630" w:rsidRDefault="00343630" w:rsidP="00343630">
            <w:r w:rsidRPr="00C20EF5">
              <w:rPr>
                <w:rStyle w:val="codeChar"/>
                <w:i/>
                <w:iCs/>
                <w:shd w:val="clear" w:color="auto" w:fill="C5E0B3" w:themeFill="accent6" w:themeFillTint="66"/>
              </w:rPr>
              <w:t>hostname</w:t>
            </w:r>
          </w:p>
        </w:tc>
      </w:tr>
      <w:tr w:rsidR="00343630" w14:paraId="534398C5" w14:textId="77777777" w:rsidTr="00343630">
        <w:tc>
          <w:tcPr>
            <w:tcW w:w="4508" w:type="dxa"/>
          </w:tcPr>
          <w:p w14:paraId="7635C79B" w14:textId="43B4FBDA" w:rsidR="00343630" w:rsidRDefault="00343630" w:rsidP="00343630">
            <w:r>
              <w:t>document root for the PHP code</w:t>
            </w:r>
          </w:p>
        </w:tc>
        <w:tc>
          <w:tcPr>
            <w:tcW w:w="4508" w:type="dxa"/>
          </w:tcPr>
          <w:p w14:paraId="083779AD" w14:textId="38D0E351" w:rsidR="00343630" w:rsidRDefault="00343630" w:rsidP="00343630">
            <w:r w:rsidRPr="0064001B">
              <w:rPr>
                <w:rStyle w:val="codeChar"/>
                <w:i/>
                <w:iCs/>
                <w:shd w:val="clear" w:color="auto" w:fill="C5E0B3" w:themeFill="accent6" w:themeFillTint="66"/>
              </w:rPr>
              <w:t>DOCROOT</w:t>
            </w:r>
          </w:p>
        </w:tc>
      </w:tr>
      <w:tr w:rsidR="00AA3183" w14:paraId="125AA78D" w14:textId="77777777" w:rsidTr="00343630">
        <w:tc>
          <w:tcPr>
            <w:tcW w:w="4508" w:type="dxa"/>
          </w:tcPr>
          <w:p w14:paraId="6DB792FA" w14:textId="3ADA9833" w:rsidR="00AA3183" w:rsidRDefault="00AA3183" w:rsidP="00343630">
            <w:proofErr w:type="spellStart"/>
            <w:r>
              <w:t>jsinc</w:t>
            </w:r>
            <w:proofErr w:type="spellEnd"/>
            <w:r>
              <w:t xml:space="preserve"> folder</w:t>
            </w:r>
          </w:p>
        </w:tc>
        <w:tc>
          <w:tcPr>
            <w:tcW w:w="4508" w:type="dxa"/>
          </w:tcPr>
          <w:p w14:paraId="368E763C" w14:textId="24395682" w:rsidR="00AA3183" w:rsidRPr="0064001B" w:rsidRDefault="00AA3183" w:rsidP="00343630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proofErr w:type="spellStart"/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jsinc</w:t>
            </w:r>
            <w:proofErr w:type="spellEnd"/>
          </w:p>
        </w:tc>
      </w:tr>
      <w:tr w:rsidR="00AA3183" w14:paraId="71C58E95" w14:textId="77777777" w:rsidTr="00343630">
        <w:tc>
          <w:tcPr>
            <w:tcW w:w="4508" w:type="dxa"/>
          </w:tcPr>
          <w:p w14:paraId="37F39D75" w14:textId="032DB1A8" w:rsidR="00AA3183" w:rsidRDefault="00AA3183" w:rsidP="00AA3183">
            <w:pPr>
              <w:rPr>
                <w:rStyle w:val="codeChar"/>
              </w:rPr>
            </w:pPr>
            <w:r>
              <w:t xml:space="preserve">web page </w:t>
            </w:r>
            <w:r w:rsidR="0073290A" w:rsidRPr="0073290A">
              <w:t>https://www.mars-browser.co.uk/curiosity</w:t>
            </w:r>
          </w:p>
          <w:p w14:paraId="445DBB09" w14:textId="77777777" w:rsidR="00AA3183" w:rsidRDefault="00AA3183" w:rsidP="00343630"/>
        </w:tc>
        <w:tc>
          <w:tcPr>
            <w:tcW w:w="4508" w:type="dxa"/>
          </w:tcPr>
          <w:p w14:paraId="5ADD2AF3" w14:textId="2499CE69" w:rsidR="00AA3183" w:rsidRDefault="009A0A11" w:rsidP="00343630">
            <w:pPr>
              <w:rPr>
                <w:rStyle w:val="codeChar"/>
                <w:i/>
                <w:iCs/>
                <w:shd w:val="clear" w:color="auto" w:fill="C5E0B3" w:themeFill="accent6" w:themeFillTint="66"/>
              </w:rPr>
            </w:pPr>
            <w:r>
              <w:rPr>
                <w:rStyle w:val="codeChar"/>
                <w:i/>
                <w:iCs/>
                <w:shd w:val="clear" w:color="auto" w:fill="C5E0B3" w:themeFill="accent6" w:themeFillTint="66"/>
              </w:rPr>
              <w:t>web</w:t>
            </w:r>
            <w:r w:rsidR="00AA3183">
              <w:rPr>
                <w:rStyle w:val="codeChar"/>
                <w:i/>
                <w:iCs/>
                <w:shd w:val="clear" w:color="auto" w:fill="C5E0B3" w:themeFill="accent6" w:themeFillTint="66"/>
              </w:rPr>
              <w:t>site</w:t>
            </w:r>
          </w:p>
        </w:tc>
      </w:tr>
    </w:tbl>
    <w:p w14:paraId="1BB561C7" w14:textId="77777777" w:rsidR="00343630" w:rsidRDefault="00343630" w:rsidP="00343630"/>
    <w:p w14:paraId="4372930E" w14:textId="0715455E" w:rsidR="00BC6E2A" w:rsidRDefault="00BC6E2A" w:rsidP="00CD6AD2">
      <w:pPr>
        <w:pStyle w:val="Heading1"/>
      </w:pPr>
      <w:r w:rsidRPr="001841DD">
        <w:t>Repos</w:t>
      </w:r>
    </w:p>
    <w:p w14:paraId="2CE117B8" w14:textId="2A2445AE" w:rsidR="00BC6E2A" w:rsidRDefault="00000000" w:rsidP="00BC6E2A">
      <w:pPr>
        <w:pStyle w:val="ListParagraph"/>
        <w:numPr>
          <w:ilvl w:val="0"/>
          <w:numId w:val="1"/>
        </w:numPr>
      </w:pPr>
      <w:hyperlink r:id="rId7" w:history="1">
        <w:r w:rsidR="00BC6E2A" w:rsidRPr="00886C74">
          <w:rPr>
            <w:rStyle w:val="Hyperlink"/>
          </w:rPr>
          <w:t>https://github.com/open768/curiosity_browser</w:t>
        </w:r>
      </w:hyperlink>
    </w:p>
    <w:p w14:paraId="4C59B1BC" w14:textId="77777777" w:rsidR="00A97CAD" w:rsidRDefault="00000000" w:rsidP="00A97CAD">
      <w:pPr>
        <w:pStyle w:val="ListParagraph"/>
        <w:numPr>
          <w:ilvl w:val="0"/>
          <w:numId w:val="1"/>
        </w:numPr>
      </w:pPr>
      <w:hyperlink r:id="rId8" w:history="1">
        <w:r w:rsidR="00A97CAD" w:rsidRPr="00886C74">
          <w:rPr>
            <w:rStyle w:val="Hyperlink"/>
          </w:rPr>
          <w:t>https://github.com/open768/phpinc</w:t>
        </w:r>
      </w:hyperlink>
    </w:p>
    <w:p w14:paraId="2F006C09" w14:textId="381C4A73" w:rsidR="00A97CAD" w:rsidRDefault="00000000" w:rsidP="00A97CAD">
      <w:pPr>
        <w:pStyle w:val="ListParagraph"/>
        <w:numPr>
          <w:ilvl w:val="0"/>
          <w:numId w:val="1"/>
        </w:numPr>
      </w:pPr>
      <w:hyperlink r:id="rId9" w:history="1">
        <w:r w:rsidR="003E1B38" w:rsidRPr="007E3DFD">
          <w:rPr>
            <w:rStyle w:val="Hyperlink"/>
          </w:rPr>
          <w:t>https://github.com/open768/spaceinc</w:t>
        </w:r>
      </w:hyperlink>
    </w:p>
    <w:p w14:paraId="7FE81AAF" w14:textId="6CDF31D5" w:rsidR="00BC6E2A" w:rsidRDefault="00000000" w:rsidP="00BC6E2A">
      <w:pPr>
        <w:pStyle w:val="ListParagraph"/>
        <w:numPr>
          <w:ilvl w:val="0"/>
          <w:numId w:val="1"/>
        </w:numPr>
      </w:pPr>
      <w:hyperlink r:id="rId10" w:history="1">
        <w:r w:rsidR="00BC6E2A" w:rsidRPr="00886C74">
          <w:rPr>
            <w:rStyle w:val="Hyperlink"/>
          </w:rPr>
          <w:t>https://github.com/open768/jsinc</w:t>
        </w:r>
      </w:hyperlink>
    </w:p>
    <w:p w14:paraId="60492416" w14:textId="77777777" w:rsidR="001841DD" w:rsidRDefault="001841DD" w:rsidP="00CD6AD2">
      <w:pPr>
        <w:pStyle w:val="Heading1"/>
      </w:pPr>
      <w:bookmarkStart w:id="0" w:name="_Toc170120695"/>
      <w:r>
        <w:t>PHP for windows</w:t>
      </w:r>
      <w:bookmarkEnd w:id="0"/>
    </w:p>
    <w:p w14:paraId="70FA4A9D" w14:textId="4E78FE2F" w:rsidR="001841DD" w:rsidRPr="00585B9C" w:rsidRDefault="00FA7A05" w:rsidP="00885E8F">
      <w:pPr>
        <w:pStyle w:val="Heading2"/>
      </w:pPr>
      <w:bookmarkStart w:id="1" w:name="_Toc170120696"/>
      <w:r>
        <w:t>D</w:t>
      </w:r>
      <w:r w:rsidR="001841DD">
        <w:t>ownloading</w:t>
      </w:r>
      <w:bookmarkEnd w:id="1"/>
      <w:r>
        <w:t xml:space="preserve"> Uniform Server</w:t>
      </w:r>
    </w:p>
    <w:p w14:paraId="4D0D5515" w14:textId="5A0E56E4" w:rsidR="001841DD" w:rsidRDefault="001841DD" w:rsidP="001841DD">
      <w:r>
        <w:t xml:space="preserve">I use the lightweight </w:t>
      </w:r>
      <w:hyperlink r:id="rId11" w:history="1">
        <w:r w:rsidRPr="00013390">
          <w:rPr>
            <w:rStyle w:val="Hyperlink"/>
          </w:rPr>
          <w:t>Uniform Zer</w:t>
        </w:r>
        <w:r>
          <w:rPr>
            <w:rStyle w:val="Hyperlink"/>
          </w:rPr>
          <w:t>o XV</w:t>
        </w:r>
      </w:hyperlink>
      <w:r>
        <w:t xml:space="preserve"> LAMP distribution -  self extracting zip files can be downloaded at </w:t>
      </w:r>
      <w:hyperlink r:id="rId12" w:history="1">
        <w:proofErr w:type="spellStart"/>
        <w:r w:rsidRPr="00013390">
          <w:rPr>
            <w:rStyle w:val="Hyperlink"/>
          </w:rPr>
          <w:t>sourceforge</w:t>
        </w:r>
        <w:proofErr w:type="spellEnd"/>
      </w:hyperlink>
      <w:r>
        <w:t xml:space="preserve"> </w:t>
      </w:r>
    </w:p>
    <w:p w14:paraId="1385DDC6" w14:textId="77777777" w:rsidR="001841DD" w:rsidRDefault="001841DD" w:rsidP="001841DD">
      <w:r>
        <w:rPr>
          <w:noProof/>
        </w:rPr>
        <w:drawing>
          <wp:inline distT="0" distB="0" distL="0" distR="0" wp14:anchorId="0031FCFA" wp14:editId="18C2C13D">
            <wp:extent cx="403860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52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9B1ED" w14:textId="77777777" w:rsidR="001841DD" w:rsidRDefault="001841DD" w:rsidP="002A7A46">
      <w:pPr>
        <w:pStyle w:val="IntenseQuote"/>
      </w:pPr>
      <w:r>
        <w:t>Always use a virus checker to confirm that downloaded files are safe.</w:t>
      </w:r>
    </w:p>
    <w:p w14:paraId="504B7F07" w14:textId="75F42152" w:rsidR="001841DD" w:rsidRPr="00A97CAD" w:rsidRDefault="001841DD" w:rsidP="00885E8F">
      <w:pPr>
        <w:pStyle w:val="Heading2"/>
      </w:pPr>
      <w:bookmarkStart w:id="2" w:name="_Toc170120697"/>
      <w:r w:rsidRPr="00A97CAD">
        <w:t>Installing</w:t>
      </w:r>
      <w:bookmarkEnd w:id="2"/>
      <w:r w:rsidR="00664B49" w:rsidRPr="00A97CAD">
        <w:t xml:space="preserve"> </w:t>
      </w:r>
      <w:r w:rsidR="00FA7A05" w:rsidRPr="00A97CAD">
        <w:t>Uniform Server</w:t>
      </w:r>
    </w:p>
    <w:p w14:paraId="7B5516A4" w14:textId="0B5934EF" w:rsidR="001841DD" w:rsidRDefault="001841DD" w:rsidP="001841DD">
      <w:r>
        <w:t xml:space="preserve">The downloaded file is a self-extracting zip file that runs as a </w:t>
      </w:r>
      <w:hyperlink r:id="rId14" w:history="1">
        <w:r w:rsidRPr="00F55633">
          <w:rPr>
            <w:rStyle w:val="Hyperlink"/>
          </w:rPr>
          <w:t>portable application</w:t>
        </w:r>
      </w:hyperlink>
      <w:r>
        <w:t xml:space="preserve"> (</w:t>
      </w:r>
      <w:r w:rsidR="007455E3">
        <w:t>i.e.</w:t>
      </w:r>
      <w:r>
        <w:t xml:space="preserve"> it doesn’t require any installation, just unpack and go). You can extract it yourself into the directory that you want </w:t>
      </w:r>
      <w:proofErr w:type="spellStart"/>
      <w:r>
        <w:t>uniserver</w:t>
      </w:r>
      <w:proofErr w:type="spellEnd"/>
      <w:r>
        <w:t xml:space="preserve"> to run from. </w:t>
      </w:r>
    </w:p>
    <w:p w14:paraId="1C537B8B" w14:textId="77777777" w:rsidR="001841DD" w:rsidRDefault="001841DD" w:rsidP="001841DD">
      <w:r>
        <w:t xml:space="preserve">Please also download </w:t>
      </w:r>
      <w:r w:rsidRPr="009866D0">
        <w:t xml:space="preserve">Visual C++ </w:t>
      </w:r>
      <w:r w:rsidRPr="00E20495">
        <w:t>Redistributable</w:t>
      </w:r>
      <w:r w:rsidRPr="009866D0">
        <w:t xml:space="preserve"> for Visual Studio 2019</w:t>
      </w:r>
      <w:r>
        <w:t xml:space="preserve"> as noted in the file MUST_READ.txt from</w:t>
      </w:r>
    </w:p>
    <w:p w14:paraId="49B74E46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lastRenderedPageBreak/>
        <w:t xml:space="preserve">It can be </w:t>
      </w:r>
      <w:r w:rsidRPr="00450078">
        <w:rPr>
          <w:rStyle w:val="Strong"/>
        </w:rPr>
        <w:t>downloaded</w:t>
      </w:r>
      <w:r w:rsidRPr="00AB40C8">
        <w:rPr>
          <w:rStyle w:val="Strong"/>
        </w:rPr>
        <w:t xml:space="preserve"> from:</w:t>
      </w:r>
    </w:p>
    <w:p w14:paraId="1842B7E9" w14:textId="77777777" w:rsidR="001841DD" w:rsidRPr="00AB40C8" w:rsidRDefault="001841DD" w:rsidP="001841DD">
      <w:pPr>
        <w:pStyle w:val="code"/>
        <w:rPr>
          <w:rStyle w:val="Strong"/>
          <w:b w:val="0"/>
          <w:bCs w:val="0"/>
        </w:rPr>
      </w:pPr>
      <w:r w:rsidRPr="00AB40C8">
        <w:rPr>
          <w:rStyle w:val="Strong"/>
        </w:rPr>
        <w:t xml:space="preserve"> </w:t>
      </w:r>
      <w:r w:rsidRPr="008C3183">
        <w:rPr>
          <w:rStyle w:val="Strong"/>
        </w:rPr>
        <w:t>https://docs.microsoft.com/en-US/cpp/windows/latest-supported-vc-redist?view=msvc-170#visual-studio-2015-2017-2019-and-2022</w:t>
      </w:r>
    </w:p>
    <w:p w14:paraId="52962F60" w14:textId="77777777" w:rsidR="001841DD" w:rsidRDefault="001841DD" w:rsidP="001841DD">
      <w:pPr>
        <w:pStyle w:val="code"/>
      </w:pPr>
      <w:r w:rsidRPr="00AB40C8">
        <w:rPr>
          <w:rStyle w:val="Strong"/>
        </w:rPr>
        <w:t xml:space="preserve">  Select: vc_redist.x86.exe</w:t>
      </w:r>
    </w:p>
    <w:p w14:paraId="66A44586" w14:textId="77777777" w:rsidR="001841DD" w:rsidRDefault="001841DD" w:rsidP="001841DD">
      <w:pPr>
        <w:pStyle w:val="Heading3"/>
      </w:pPr>
      <w:bookmarkStart w:id="3" w:name="_Toc170120698"/>
      <w:r>
        <w:t>shortcuts</w:t>
      </w:r>
      <w:bookmarkEnd w:id="3"/>
    </w:p>
    <w:p w14:paraId="470C02BE" w14:textId="77777777" w:rsidR="001841DD" w:rsidRDefault="001841DD" w:rsidP="001841DD">
      <w:r>
        <w:t>From now on we will use the following shortcuts in this document</w:t>
      </w:r>
    </w:p>
    <w:p w14:paraId="32D1FD6E" w14:textId="77777777" w:rsidR="001841DD" w:rsidRDefault="001841DD" w:rsidP="001841DD">
      <w:pPr>
        <w:ind w:firstLine="578"/>
      </w:pPr>
      <w:r>
        <w:rPr>
          <w:rStyle w:val="codeChar"/>
        </w:rPr>
        <w:t>$UNISERVER</w:t>
      </w:r>
      <w:r>
        <w:t xml:space="preserve"> as the location of where </w:t>
      </w:r>
      <w:proofErr w:type="spellStart"/>
      <w:r>
        <w:t>uniserver</w:t>
      </w:r>
      <w:proofErr w:type="spellEnd"/>
      <w:r>
        <w:t xml:space="preserve"> is installed</w:t>
      </w:r>
    </w:p>
    <w:p w14:paraId="3CF42699" w14:textId="77777777" w:rsidR="001841DD" w:rsidRDefault="001841DD" w:rsidP="001841DD">
      <w:pPr>
        <w:ind w:firstLine="578"/>
      </w:pPr>
      <w:r>
        <w:rPr>
          <w:rStyle w:val="codeChar"/>
        </w:rPr>
        <w:t>$APACHE</w:t>
      </w:r>
      <w:r>
        <w:t xml:space="preserve"> as a shortcut for </w:t>
      </w:r>
      <w:r>
        <w:rPr>
          <w:rStyle w:val="codeChar"/>
        </w:rPr>
        <w:t>$UNISERVER</w:t>
      </w:r>
      <w:r w:rsidRPr="00DC54B4">
        <w:rPr>
          <w:rStyle w:val="codeChar"/>
        </w:rPr>
        <w:t>/core/apache2</w:t>
      </w:r>
    </w:p>
    <w:p w14:paraId="7D7999EA" w14:textId="56659DA0" w:rsidR="001841DD" w:rsidRDefault="001841DD" w:rsidP="00885E8F">
      <w:pPr>
        <w:pStyle w:val="Heading2"/>
      </w:pPr>
      <w:bookmarkStart w:id="4" w:name="_Toc170120699"/>
      <w:r>
        <w:t>Configuring</w:t>
      </w:r>
      <w:bookmarkEnd w:id="4"/>
      <w:r w:rsidR="00746DF8">
        <w:t xml:space="preserve"> uniform server</w:t>
      </w:r>
    </w:p>
    <w:p w14:paraId="3D129A26" w14:textId="77777777" w:rsidR="001841DD" w:rsidRDefault="001841DD" w:rsidP="001841DD">
      <w:r>
        <w:t xml:space="preserve">Uniform zero is designed to run with minimal configuration. There are some things we need to do from the </w:t>
      </w:r>
      <w:proofErr w:type="spellStart"/>
      <w:r>
        <w:t>uniserver</w:t>
      </w:r>
      <w:proofErr w:type="spellEnd"/>
      <w:r>
        <w:t xml:space="preserve"> console.</w:t>
      </w:r>
    </w:p>
    <w:p w14:paraId="0DB06C44" w14:textId="77777777" w:rsidR="001841DD" w:rsidRDefault="001841DD" w:rsidP="001841DD">
      <w:pPr>
        <w:pStyle w:val="code"/>
        <w:shd w:val="clear" w:color="auto" w:fill="FFF2CC" w:themeFill="accent4" w:themeFillTint="33"/>
      </w:pPr>
      <w:r w:rsidRPr="00596EA4">
        <w:rPr>
          <w:rStyle w:val="optionalChar"/>
        </w:rPr>
        <w:t xml:space="preserve">Optional: In my version of </w:t>
      </w:r>
      <w:proofErr w:type="spellStart"/>
      <w:r w:rsidRPr="00596EA4">
        <w:rPr>
          <w:rStyle w:val="optionalChar"/>
        </w:rPr>
        <w:t>uniserver</w:t>
      </w:r>
      <w:proofErr w:type="spellEnd"/>
      <w:r w:rsidRPr="00596EA4">
        <w:rPr>
          <w:rStyle w:val="optionalChar"/>
        </w:rPr>
        <w:t xml:space="preserve"> I disable MySQL support by deleting the folder</w:t>
      </w:r>
      <w:r w:rsidRPr="00596EA4">
        <w:t xml:space="preserve"> </w:t>
      </w:r>
      <w:r w:rsidRPr="00596EA4">
        <w:rPr>
          <w:rStyle w:val="codeChar"/>
        </w:rPr>
        <w:t>$UNISERVER/core/</w:t>
      </w:r>
      <w:proofErr w:type="spellStart"/>
      <w:r w:rsidRPr="00596EA4">
        <w:rPr>
          <w:rStyle w:val="codeChar"/>
        </w:rPr>
        <w:t>mysql</w:t>
      </w:r>
      <w:proofErr w:type="spellEnd"/>
    </w:p>
    <w:p w14:paraId="4436129E" w14:textId="77777777" w:rsidR="001841DD" w:rsidRDefault="001841DD" w:rsidP="001841DD">
      <w:pPr>
        <w:pStyle w:val="Heading3"/>
      </w:pPr>
      <w:bookmarkStart w:id="5" w:name="_Toc170120700"/>
      <w:r>
        <w:t xml:space="preserve">Start </w:t>
      </w:r>
      <w:proofErr w:type="spellStart"/>
      <w:r>
        <w:t>uniserver</w:t>
      </w:r>
      <w:bookmarkEnd w:id="5"/>
      <w:proofErr w:type="spellEnd"/>
    </w:p>
    <w:p w14:paraId="69750DCA" w14:textId="55DD92DB" w:rsidR="001841DD" w:rsidRPr="00A440A0" w:rsidRDefault="001841DD" w:rsidP="001841DD">
      <w:pPr>
        <w:rPr>
          <w:rStyle w:val="codeChar"/>
        </w:rPr>
      </w:pPr>
      <w:r>
        <w:t xml:space="preserve">Start the console: by running </w:t>
      </w:r>
      <w:r>
        <w:rPr>
          <w:rStyle w:val="codeChar"/>
        </w:rPr>
        <w:t>$UNISERVER</w:t>
      </w:r>
      <w:r w:rsidRPr="00A440A0">
        <w:rPr>
          <w:rStyle w:val="codeChar"/>
        </w:rPr>
        <w:t>/UniController.exe</w:t>
      </w:r>
      <w:r>
        <w:rPr>
          <w:rStyle w:val="codeChar"/>
        </w:rPr>
        <w:t xml:space="preserve"> </w:t>
      </w:r>
      <w:r w:rsidRPr="002F4A47">
        <w:t>(or start it from portable Apps)</w:t>
      </w:r>
    </w:p>
    <w:p w14:paraId="4A9EE8C8" w14:textId="77777777" w:rsidR="001841DD" w:rsidRDefault="001841DD" w:rsidP="001841DD">
      <w:r>
        <w:rPr>
          <w:noProof/>
        </w:rPr>
        <w:drawing>
          <wp:inline distT="0" distB="0" distL="0" distR="0" wp14:anchorId="24B717E5" wp14:editId="1F1C722D">
            <wp:extent cx="1897380" cy="1402080"/>
            <wp:effectExtent l="0" t="0" r="762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402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517CC" w14:textId="77777777" w:rsidR="001841DD" w:rsidRDefault="001841DD" w:rsidP="001841DD">
      <w:pPr>
        <w:pStyle w:val="Heading3"/>
      </w:pPr>
      <w:bookmarkStart w:id="6" w:name="_Toc170120701"/>
      <w:r>
        <w:t>Create an SSL certificate</w:t>
      </w:r>
      <w:bookmarkEnd w:id="6"/>
    </w:p>
    <w:p w14:paraId="547ED077" w14:textId="77777777" w:rsidR="001841DD" w:rsidRDefault="001841DD" w:rsidP="001841DD">
      <w:r>
        <w:t>Rapport runs on the cloud as https, even the on the development environment you must run https.</w:t>
      </w:r>
    </w:p>
    <w:p w14:paraId="20103987" w14:textId="77777777" w:rsidR="001841DD" w:rsidRDefault="001841DD" w:rsidP="001841DD">
      <w:r>
        <w:t xml:space="preserve">Luckily this is super easy on </w:t>
      </w:r>
      <w:proofErr w:type="spellStart"/>
      <w:r>
        <w:t>uniserver</w:t>
      </w:r>
      <w:proofErr w:type="spellEnd"/>
      <w:r>
        <w:t xml:space="preserve"> using the server cert and key generator</w:t>
      </w:r>
    </w:p>
    <w:p w14:paraId="297BB0C8" w14:textId="77777777" w:rsidR="001841DD" w:rsidRDefault="001841DD" w:rsidP="001841DD">
      <w:r>
        <w:rPr>
          <w:noProof/>
        </w:rPr>
        <w:drawing>
          <wp:inline distT="0" distB="0" distL="0" distR="0" wp14:anchorId="2154F4DA" wp14:editId="53421421">
            <wp:extent cx="4526280" cy="15621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9C01A" w14:textId="77777777" w:rsidR="001841DD" w:rsidRDefault="001841DD" w:rsidP="001841DD"/>
    <w:p w14:paraId="078B57F3" w14:textId="40705BA0" w:rsidR="001841DD" w:rsidRDefault="001841DD" w:rsidP="009817C0">
      <w:pPr>
        <w:pStyle w:val="IntenseQuote"/>
      </w:pPr>
      <w:r>
        <w:t xml:space="preserve">If the </w:t>
      </w:r>
      <w:r w:rsidR="007455E3">
        <w:t>Apache</w:t>
      </w:r>
      <w:r>
        <w:t xml:space="preserve"> SSL option is disabled stop Apache first to enable the option.</w:t>
      </w:r>
    </w:p>
    <w:p w14:paraId="07B9C917" w14:textId="77777777" w:rsidR="001841DD" w:rsidRDefault="001841DD" w:rsidP="001841DD"/>
    <w:p w14:paraId="7D643997" w14:textId="77777777" w:rsidR="001841DD" w:rsidRDefault="001841DD" w:rsidP="001841DD">
      <w:pPr>
        <w:pStyle w:val="Heading3"/>
      </w:pPr>
      <w:bookmarkStart w:id="7" w:name="_Toc170120702"/>
      <w:r w:rsidRPr="00FB1CC5">
        <w:t>Change</w:t>
      </w:r>
      <w:r>
        <w:t xml:space="preserve"> the SSL port</w:t>
      </w:r>
      <w:bookmarkEnd w:id="7"/>
    </w:p>
    <w:p w14:paraId="09024594" w14:textId="77777777" w:rsidR="001841DD" w:rsidRDefault="001841DD" w:rsidP="001841DD">
      <w:r>
        <w:t>Port 443 is usually privileged – best to change the port to 8443</w:t>
      </w:r>
    </w:p>
    <w:p w14:paraId="3733EBA6" w14:textId="77777777" w:rsidR="001841DD" w:rsidRPr="00B341BC" w:rsidRDefault="001841DD" w:rsidP="001841DD">
      <w:r>
        <w:rPr>
          <w:noProof/>
        </w:rPr>
        <w:lastRenderedPageBreak/>
        <w:drawing>
          <wp:inline distT="0" distB="0" distL="0" distR="0" wp14:anchorId="290B1406" wp14:editId="290C0272">
            <wp:extent cx="4937760" cy="95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E41193" w14:textId="77777777" w:rsidR="001841DD" w:rsidRDefault="001841DD" w:rsidP="001841DD">
      <w:pPr>
        <w:pStyle w:val="Heading3"/>
      </w:pPr>
      <w:bookmarkStart w:id="8" w:name="_Toc170120703"/>
      <w:r>
        <w:t>Select the PHP version</w:t>
      </w:r>
      <w:bookmarkEnd w:id="8"/>
    </w:p>
    <w:p w14:paraId="11831F2E" w14:textId="166C3B68" w:rsidR="001841DD" w:rsidRDefault="001841DD" w:rsidP="001841DD">
      <w:r>
        <w:t xml:space="preserve">Without this when you run </w:t>
      </w:r>
      <w:r w:rsidR="007455E3">
        <w:t>Apache</w:t>
      </w:r>
      <w:r>
        <w:t xml:space="preserve">, PHP </w:t>
      </w:r>
      <w:r w:rsidR="00C456B5">
        <w:t>won’t</w:t>
      </w:r>
      <w:r>
        <w:t xml:space="preserve"> run</w:t>
      </w:r>
      <w:r w:rsidR="007455E3">
        <w:t>. Pick the latest version of PHP available</w:t>
      </w:r>
      <w:r w:rsidR="00CC1B38">
        <w:t>.</w:t>
      </w:r>
    </w:p>
    <w:p w14:paraId="60AAD18A" w14:textId="56F9C88A" w:rsidR="001841DD" w:rsidRDefault="001841DD" w:rsidP="00885E8F">
      <w:pPr>
        <w:pStyle w:val="Heading2"/>
      </w:pPr>
      <w:r>
        <w:rPr>
          <w:noProof/>
        </w:rPr>
        <w:drawing>
          <wp:inline distT="0" distB="0" distL="0" distR="0" wp14:anchorId="4CC6A834" wp14:editId="7C2FB618">
            <wp:extent cx="5730240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9" w:name="_Toc170120704"/>
      <w:proofErr w:type="spellStart"/>
      <w:r>
        <w:t>php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7102DB54" w14:textId="3640A9E2" w:rsidR="00C467A6" w:rsidRPr="00C467A6" w:rsidRDefault="00C467A6" w:rsidP="00C467A6">
      <w:r>
        <w:t>ensure that the following are enabled in the PHP configuration</w:t>
      </w:r>
    </w:p>
    <w:p w14:paraId="143573DA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extension=curl</w:t>
      </w:r>
    </w:p>
    <w:p w14:paraId="61AA2811" w14:textId="77777777" w:rsidR="001841DD" w:rsidRDefault="001841DD" w:rsidP="001841DD">
      <w:pPr>
        <w:pStyle w:val="ListParagraph"/>
        <w:numPr>
          <w:ilvl w:val="0"/>
          <w:numId w:val="1"/>
        </w:numPr>
      </w:pPr>
      <w:r w:rsidRPr="00D55E0B">
        <w:t>extension=</w:t>
      </w:r>
      <w:proofErr w:type="spellStart"/>
      <w:r w:rsidRPr="00D55E0B">
        <w:t>openssl</w:t>
      </w:r>
      <w:proofErr w:type="spellEnd"/>
    </w:p>
    <w:p w14:paraId="3EDD161F" w14:textId="77777777" w:rsidR="00A97CAD" w:rsidRDefault="00A97CAD">
      <w:pPr>
        <w:rPr>
          <w:rFonts w:eastAsiaTheme="majorEastAsia" w:cstheme="minorHAnsi"/>
          <w:b/>
          <w:bCs/>
          <w:color w:val="2F5496" w:themeColor="accent1" w:themeShade="BF"/>
          <w:sz w:val="40"/>
          <w:szCs w:val="40"/>
        </w:rPr>
      </w:pPr>
      <w:r>
        <w:br w:type="page"/>
      </w:r>
    </w:p>
    <w:p w14:paraId="6D760A1D" w14:textId="4B5960A2" w:rsidR="001841DD" w:rsidRDefault="001841DD" w:rsidP="00CD6AD2">
      <w:pPr>
        <w:pStyle w:val="Heading1"/>
      </w:pPr>
      <w:r>
        <w:lastRenderedPageBreak/>
        <w:t>Apache</w:t>
      </w:r>
    </w:p>
    <w:bookmarkEnd w:id="9"/>
    <w:p w14:paraId="1F55C0B7" w14:textId="77777777" w:rsidR="001841DD" w:rsidRDefault="001841DD" w:rsidP="001841DD">
      <w:r>
        <w:t>Its best to separate your development into a virtual host to keep the project self-contained and log files separate</w:t>
      </w:r>
    </w:p>
    <w:p w14:paraId="5705BF69" w14:textId="4288B111" w:rsidR="001841DD" w:rsidRDefault="001841DD" w:rsidP="001841DD">
      <w:pPr>
        <w:pStyle w:val="optional"/>
        <w:rPr>
          <w:rStyle w:val="codeChar"/>
        </w:rPr>
      </w:pPr>
      <w:r>
        <w:rPr>
          <w:rStyle w:val="codeChar"/>
        </w:rPr>
        <w:t xml:space="preserve">It is preferable </w:t>
      </w:r>
      <w:r w:rsidRPr="00596EA4">
        <w:rPr>
          <w:rStyle w:val="codeChar"/>
        </w:rPr>
        <w:t xml:space="preserve">to create an </w:t>
      </w:r>
      <w:proofErr w:type="gramStart"/>
      <w:r w:rsidRPr="00596EA4">
        <w:rPr>
          <w:rStyle w:val="codeChar"/>
        </w:rPr>
        <w:t>environment variable</w:t>
      </w:r>
      <w:r w:rsidR="0064001B">
        <w:rPr>
          <w:rStyle w:val="codeChar"/>
        </w:rPr>
        <w:t>s</w:t>
      </w:r>
      <w:proofErr w:type="gramEnd"/>
      <w:r w:rsidR="0064001B">
        <w:rPr>
          <w:rStyle w:val="codeChar"/>
        </w:rPr>
        <w:t xml:space="preserve"> where needed</w:t>
      </w:r>
    </w:p>
    <w:p w14:paraId="6F0A8B38" w14:textId="7B08353A" w:rsidR="00A23024" w:rsidRPr="00BD3F3F" w:rsidRDefault="00A23024" w:rsidP="00A23024">
      <w:pPr>
        <w:pStyle w:val="IntenseQuote"/>
      </w:pPr>
      <w:r>
        <w:rPr>
          <w:rStyle w:val="codeChar"/>
        </w:rPr>
        <w:t>If using environment variables remember to restart portable</w:t>
      </w:r>
      <w:r w:rsidR="00B16B69">
        <w:rPr>
          <w:rStyle w:val="codeChar"/>
        </w:rPr>
        <w:t xml:space="preserve"> </w:t>
      </w:r>
      <w:r>
        <w:rPr>
          <w:rStyle w:val="codeChar"/>
        </w:rPr>
        <w:t xml:space="preserve">apps and </w:t>
      </w:r>
      <w:proofErr w:type="spellStart"/>
      <w:r>
        <w:rPr>
          <w:rStyle w:val="codeChar"/>
        </w:rPr>
        <w:t>uniserver</w:t>
      </w:r>
      <w:proofErr w:type="spellEnd"/>
      <w:r>
        <w:rPr>
          <w:rStyle w:val="codeChar"/>
        </w:rPr>
        <w:t xml:space="preserve"> to pick up changes</w:t>
      </w:r>
    </w:p>
    <w:p w14:paraId="0B37D018" w14:textId="77777777" w:rsidR="00081593" w:rsidRDefault="00081593" w:rsidP="005C530A">
      <w:bookmarkStart w:id="10" w:name="_Toc170120706"/>
    </w:p>
    <w:p w14:paraId="128CFA7C" w14:textId="65B927C6" w:rsidR="001841DD" w:rsidRDefault="001841DD" w:rsidP="00885E8F">
      <w:pPr>
        <w:pStyle w:val="Heading2"/>
      </w:pPr>
      <w:r>
        <w:t xml:space="preserve">Create a </w:t>
      </w:r>
      <w:proofErr w:type="spellStart"/>
      <w:r>
        <w:t>vhost</w:t>
      </w:r>
      <w:bookmarkEnd w:id="10"/>
      <w:proofErr w:type="spellEnd"/>
    </w:p>
    <w:p w14:paraId="242868F0" w14:textId="77777777" w:rsidR="005F66CC" w:rsidRDefault="005F66CC" w:rsidP="005F66CC">
      <w:pPr>
        <w:pStyle w:val="Heading3"/>
      </w:pPr>
      <w:r>
        <w:t>Create hosts entry for your virtual host</w:t>
      </w:r>
    </w:p>
    <w:p w14:paraId="3D4E92E2" w14:textId="083D5A97" w:rsidR="005F66CC" w:rsidRDefault="00006394" w:rsidP="005F66CC">
      <w:r>
        <w:t>E.g.</w:t>
      </w:r>
      <w:r w:rsidR="005F66CC">
        <w:t xml:space="preserve"> for </w:t>
      </w:r>
      <w:r w:rsidR="005F66CC" w:rsidRPr="00716DEC">
        <w:rPr>
          <w:rStyle w:val="codeChar"/>
        </w:rPr>
        <w:t>https://</w:t>
      </w:r>
      <w:r w:rsidR="005F66CC" w:rsidRPr="00C20EF5">
        <w:rPr>
          <w:i/>
          <w:iCs/>
          <w:shd w:val="clear" w:color="auto" w:fill="C5E0B3" w:themeFill="accent6" w:themeFillTint="66"/>
        </w:rPr>
        <w:t xml:space="preserve"> </w:t>
      </w:r>
      <w:r w:rsidR="005F66CC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5F66CC">
        <w:rPr>
          <w:rStyle w:val="codeChar"/>
        </w:rPr>
        <w:t>:8443</w:t>
      </w:r>
      <w:r w:rsidR="005F66CC" w:rsidRPr="00716DEC">
        <w:rPr>
          <w:rStyle w:val="codeChar"/>
        </w:rPr>
        <w:t>/</w:t>
      </w:r>
    </w:p>
    <w:p w14:paraId="0A65BDD3" w14:textId="77777777" w:rsidR="005F66CC" w:rsidRDefault="005F66CC" w:rsidP="005F66CC">
      <w:r>
        <w:t xml:space="preserve">In this case edit the windows hosts file (or use </w:t>
      </w:r>
      <w:hyperlink r:id="rId19" w:history="1">
        <w:proofErr w:type="spellStart"/>
        <w:r w:rsidRPr="00FA3F85">
          <w:rPr>
            <w:rStyle w:val="Hyperlink"/>
          </w:rPr>
          <w:t>powertoys</w:t>
        </w:r>
        <w:proofErr w:type="spellEnd"/>
      </w:hyperlink>
      <w:r>
        <w:t>)</w:t>
      </w:r>
    </w:p>
    <w:p w14:paraId="7C2FF355" w14:textId="77777777" w:rsidR="005F66CC" w:rsidRDefault="005F66CC" w:rsidP="005F66CC">
      <w:pPr>
        <w:pStyle w:val="code"/>
      </w:pPr>
      <w:r w:rsidRPr="00B81E61">
        <w:rPr>
          <w:rStyle w:val="codeChar"/>
        </w:rPr>
        <w:t>%</w:t>
      </w:r>
      <w:proofErr w:type="spellStart"/>
      <w:r w:rsidRPr="00B81E61">
        <w:rPr>
          <w:rStyle w:val="codeChar"/>
        </w:rPr>
        <w:t>windir</w:t>
      </w:r>
      <w:proofErr w:type="spellEnd"/>
      <w:r w:rsidRPr="00B81E61">
        <w:rPr>
          <w:rStyle w:val="codeChar"/>
        </w:rPr>
        <w:t>%\System32\drivers\etc\hosts</w:t>
      </w:r>
    </w:p>
    <w:p w14:paraId="5697001C" w14:textId="77777777" w:rsidR="005F66CC" w:rsidRDefault="005F66CC" w:rsidP="005F66CC">
      <w:r>
        <w:t>And add the line</w:t>
      </w:r>
    </w:p>
    <w:p w14:paraId="79EC124D" w14:textId="77777777" w:rsidR="005F66CC" w:rsidRDefault="005F66CC" w:rsidP="005F66CC">
      <w:pPr>
        <w:pStyle w:val="code"/>
      </w:pPr>
      <w:r w:rsidRPr="00DF24CF">
        <w:t xml:space="preserve">127.0.0.1 </w:t>
      </w:r>
      <w:r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</w:p>
    <w:p w14:paraId="258521C3" w14:textId="38FC1528" w:rsidR="005F66CC" w:rsidRDefault="005F66CC" w:rsidP="005F66CC">
      <w:pPr>
        <w:pStyle w:val="Heading3"/>
      </w:pPr>
      <w:r>
        <w:t xml:space="preserve">Create a </w:t>
      </w:r>
      <w:proofErr w:type="gramStart"/>
      <w:r>
        <w:t>non SSL</w:t>
      </w:r>
      <w:proofErr w:type="gramEnd"/>
      <w:r>
        <w:t xml:space="preserve"> </w:t>
      </w:r>
      <w:proofErr w:type="spellStart"/>
      <w:r>
        <w:t>vhost</w:t>
      </w:r>
      <w:proofErr w:type="spellEnd"/>
      <w:r>
        <w:t xml:space="preserve"> (optional)</w:t>
      </w:r>
    </w:p>
    <w:p w14:paraId="45722AA2" w14:textId="1F915561" w:rsidR="001841DD" w:rsidRPr="00B81E61" w:rsidRDefault="001841DD" w:rsidP="001841DD">
      <w:r>
        <w:t xml:space="preserve">You </w:t>
      </w:r>
      <w:r w:rsidRPr="00945B07">
        <w:rPr>
          <w:color w:val="FF0000"/>
        </w:rPr>
        <w:t xml:space="preserve">can </w:t>
      </w:r>
      <w:r>
        <w:t xml:space="preserve">use the </w:t>
      </w:r>
      <w:proofErr w:type="spellStart"/>
      <w:r>
        <w:t>uniserver</w:t>
      </w:r>
      <w:proofErr w:type="spellEnd"/>
      <w:r>
        <w:t xml:space="preserve"> zero </w:t>
      </w:r>
      <w:proofErr w:type="spellStart"/>
      <w:r>
        <w:t>ui</w:t>
      </w:r>
      <w:proofErr w:type="spellEnd"/>
      <w:r>
        <w:t xml:space="preserve"> to create a</w:t>
      </w:r>
      <w:r w:rsidR="005F66CC">
        <w:t xml:space="preserve"> </w:t>
      </w:r>
      <w:proofErr w:type="gramStart"/>
      <w:r w:rsidR="005F66CC">
        <w:t>non SSL</w:t>
      </w:r>
      <w:proofErr w:type="gramEnd"/>
      <w:r w:rsidR="005F66CC">
        <w:t xml:space="preserve"> </w:t>
      </w:r>
      <w:r>
        <w:t>virtual host</w:t>
      </w:r>
    </w:p>
    <w:p w14:paraId="47DA5C8C" w14:textId="237672E7" w:rsidR="001841DD" w:rsidRDefault="001841DD" w:rsidP="001841DD">
      <w:pPr>
        <w:ind w:left="720"/>
      </w:pPr>
      <w:r>
        <w:rPr>
          <w:noProof/>
        </w:rPr>
        <w:drawing>
          <wp:inline distT="0" distB="0" distL="0" distR="0" wp14:anchorId="4D69A370" wp14:editId="68AFEF1B">
            <wp:extent cx="2328821" cy="115889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19" cy="1164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FEB1F" w14:textId="57CD4E9D" w:rsidR="001841DD" w:rsidRDefault="001841DD" w:rsidP="008A183F">
      <w:pPr>
        <w:pStyle w:val="Heading3"/>
      </w:pPr>
      <w:r>
        <w:t xml:space="preserve">Create </w:t>
      </w:r>
      <w:proofErr w:type="gramStart"/>
      <w:r>
        <w:t>a</w:t>
      </w:r>
      <w:proofErr w:type="gramEnd"/>
      <w:r>
        <w:t xml:space="preserve"> </w:t>
      </w:r>
      <w:r w:rsidR="00006394">
        <w:t>SSL</w:t>
      </w:r>
      <w:r>
        <w:t xml:space="preserve"> virtual host</w:t>
      </w:r>
    </w:p>
    <w:p w14:paraId="55BBE285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Edit the file </w:t>
      </w:r>
      <w:r w:rsidRPr="00DC3513">
        <w:rPr>
          <w:rStyle w:val="codeChar"/>
        </w:rPr>
        <w:t>$APACHE/conf/extra/httpd-</w:t>
      </w:r>
      <w:proofErr w:type="spellStart"/>
      <w:r w:rsidRPr="00DC3513">
        <w:rPr>
          <w:rStyle w:val="codeChar"/>
        </w:rPr>
        <w:t>ssl.conf</w:t>
      </w:r>
      <w:proofErr w:type="spellEnd"/>
    </w:p>
    <w:p w14:paraId="23EDF57D" w14:textId="77777777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Copy the </w:t>
      </w:r>
      <w:proofErr w:type="spellStart"/>
      <w:r>
        <w:t>vhost</w:t>
      </w:r>
      <w:proofErr w:type="spellEnd"/>
      <w:r>
        <w:t xml:space="preserve"> section </w:t>
      </w:r>
    </w:p>
    <w:p w14:paraId="7AEF88D5" w14:textId="77777777" w:rsidR="001841DD" w:rsidRDefault="001841DD" w:rsidP="001841DD">
      <w:pPr>
        <w:pStyle w:val="code"/>
        <w:ind w:left="720"/>
      </w:pPr>
      <w:r w:rsidRPr="00E127DD">
        <w:t>&lt;</w:t>
      </w:r>
      <w:proofErr w:type="spellStart"/>
      <w:r w:rsidRPr="00E127DD">
        <w:t>VirtualHost</w:t>
      </w:r>
      <w:proofErr w:type="spellEnd"/>
      <w:r w:rsidRPr="00E127DD">
        <w:t xml:space="preserve"> _default</w:t>
      </w:r>
      <w:proofErr w:type="gramStart"/>
      <w:r w:rsidRPr="00E127DD">
        <w:t>_:$</w:t>
      </w:r>
      <w:proofErr w:type="gramEnd"/>
      <w:r w:rsidRPr="00E127DD">
        <w:t>{AP_SSL_PORT}&gt;</w:t>
      </w:r>
    </w:p>
    <w:p w14:paraId="52615E12" w14:textId="77777777" w:rsidR="001841DD" w:rsidRDefault="001841DD" w:rsidP="001841DD">
      <w:pPr>
        <w:pStyle w:val="code"/>
        <w:ind w:left="720"/>
      </w:pPr>
      <w:r>
        <w:t>…</w:t>
      </w:r>
      <w:r w:rsidRPr="00E127DD">
        <w:t xml:space="preserve"> </w:t>
      </w:r>
    </w:p>
    <w:p w14:paraId="7C62BAC4" w14:textId="77777777" w:rsidR="001841DD" w:rsidRPr="00E97525" w:rsidRDefault="001841DD" w:rsidP="001841DD">
      <w:pPr>
        <w:pStyle w:val="code"/>
        <w:ind w:left="720"/>
      </w:pPr>
      <w:r>
        <w:t>&lt;/</w:t>
      </w:r>
      <w:proofErr w:type="spellStart"/>
      <w:r>
        <w:t>VirtualHost</w:t>
      </w:r>
      <w:proofErr w:type="spellEnd"/>
      <w:r>
        <w:t>&gt;</w:t>
      </w:r>
    </w:p>
    <w:p w14:paraId="72A3F66C" w14:textId="2581B051" w:rsidR="001841DD" w:rsidRPr="00985E44" w:rsidRDefault="001841DD" w:rsidP="001841DD">
      <w:pPr>
        <w:pStyle w:val="ListParagraph"/>
        <w:numPr>
          <w:ilvl w:val="0"/>
          <w:numId w:val="2"/>
        </w:numPr>
        <w:spacing w:after="80" w:line="240" w:lineRule="auto"/>
        <w:rPr>
          <w:rStyle w:val="codeChar"/>
          <w:sz w:val="20"/>
        </w:rPr>
      </w:pPr>
      <w:r>
        <w:t xml:space="preserve">Paste the </w:t>
      </w:r>
      <w:proofErr w:type="spellStart"/>
      <w:r>
        <w:t>vhost</w:t>
      </w:r>
      <w:proofErr w:type="spellEnd"/>
      <w:r>
        <w:t xml:space="preserve"> section changing the label to </w:t>
      </w:r>
      <w:proofErr w:type="gramStart"/>
      <w:r w:rsidR="00C20EF5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C43B03">
        <w:rPr>
          <w:rStyle w:val="codeChar"/>
        </w:rPr>
        <w:t>:$</w:t>
      </w:r>
      <w:proofErr w:type="gramEnd"/>
      <w:r w:rsidRPr="00C43B03">
        <w:rPr>
          <w:rStyle w:val="codeChar"/>
        </w:rPr>
        <w:t>{AP_SSL_PORT}</w:t>
      </w:r>
    </w:p>
    <w:p w14:paraId="17318BF1" w14:textId="75476A49" w:rsidR="001841DD" w:rsidRDefault="001841DD" w:rsidP="001841DD">
      <w:pPr>
        <w:pStyle w:val="ListParagraph"/>
        <w:numPr>
          <w:ilvl w:val="0"/>
          <w:numId w:val="2"/>
        </w:numPr>
        <w:spacing w:after="80" w:line="240" w:lineRule="auto"/>
      </w:pPr>
      <w:r>
        <w:t xml:space="preserve">In the new </w:t>
      </w:r>
      <w:r w:rsidR="00E90460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>
        <w:t xml:space="preserve"> </w:t>
      </w:r>
      <w:proofErr w:type="spellStart"/>
      <w:proofErr w:type="gramStart"/>
      <w:r>
        <w:t>vhost</w:t>
      </w:r>
      <w:proofErr w:type="spellEnd"/>
      <w:proofErr w:type="gramEnd"/>
      <w:r>
        <w:t xml:space="preserve"> section change the following</w:t>
      </w:r>
    </w:p>
    <w:p w14:paraId="62D25605" w14:textId="066E3B9A" w:rsidR="001841DD" w:rsidRDefault="001841DD" w:rsidP="001841DD">
      <w:pPr>
        <w:pStyle w:val="code"/>
        <w:ind w:left="576"/>
      </w:pPr>
      <w:r w:rsidRPr="00BD3F3F">
        <w:t>&lt;</w:t>
      </w:r>
      <w:proofErr w:type="spellStart"/>
      <w:r w:rsidRPr="00BD3F3F">
        <w:t>VirtualHost</w:t>
      </w:r>
      <w:proofErr w:type="spellEnd"/>
      <w:r w:rsidRPr="00BD3F3F">
        <w:t xml:space="preserve"> </w:t>
      </w:r>
      <w:proofErr w:type="gramStart"/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Pr="00BD3F3F">
        <w:t>:$</w:t>
      </w:r>
      <w:proofErr w:type="gramEnd"/>
      <w:r w:rsidRPr="00BD3F3F">
        <w:t>{AP_SSL_PORT}&gt;</w:t>
      </w:r>
    </w:p>
    <w:p w14:paraId="3A3AE3DF" w14:textId="6FA5E0C6" w:rsidR="001841DD" w:rsidRDefault="001841DD" w:rsidP="001841DD">
      <w:pPr>
        <w:pStyle w:val="code"/>
        <w:ind w:left="576"/>
      </w:pPr>
      <w:proofErr w:type="spellStart"/>
      <w:r>
        <w:t>ErrorLog</w:t>
      </w:r>
      <w:proofErr w:type="spellEnd"/>
      <w:r>
        <w:t xml:space="preserve">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_error_ssl.log"</w:t>
      </w:r>
    </w:p>
    <w:p w14:paraId="0044A4A1" w14:textId="5D902027" w:rsidR="001841DD" w:rsidRDefault="001841DD" w:rsidP="001841DD">
      <w:pPr>
        <w:pStyle w:val="code"/>
        <w:ind w:left="576"/>
      </w:pPr>
      <w:proofErr w:type="spellStart"/>
      <w:r>
        <w:t>TransferLog</w:t>
      </w:r>
      <w:proofErr w:type="spellEnd"/>
      <w:r>
        <w:t xml:space="preserve"> "${US_ROOTF}/core/apache2/logs/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APP</w:t>
      </w:r>
      <w:r>
        <w:t>_access_ssl.log"</w:t>
      </w:r>
      <w:r>
        <w:br/>
      </w:r>
      <w:proofErr w:type="spellStart"/>
      <w:r>
        <w:t>DocumentRoot</w:t>
      </w:r>
      <w:proofErr w:type="spellEnd"/>
      <w:r>
        <w:t xml:space="preserve">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>"</w:t>
      </w:r>
    </w:p>
    <w:p w14:paraId="646C53F5" w14:textId="2BCF0C67" w:rsidR="001841DD" w:rsidRDefault="001841DD" w:rsidP="001841DD">
      <w:pPr>
        <w:pStyle w:val="code"/>
        <w:ind w:left="576"/>
      </w:pPr>
      <w:proofErr w:type="spellStart"/>
      <w:r>
        <w:t>ServerName</w:t>
      </w:r>
      <w:proofErr w:type="spellEnd"/>
      <w:r>
        <w:t xml:space="preserve"> "</w:t>
      </w:r>
      <w:r w:rsidR="0064001B" w:rsidRPr="0064001B">
        <w:rPr>
          <w:i/>
          <w:iCs/>
          <w:shd w:val="clear" w:color="auto" w:fill="C5E0B3" w:themeFill="accent6" w:themeFillTint="66"/>
        </w:rPr>
        <w:t xml:space="preserve"> </w:t>
      </w:r>
      <w:r w:rsidR="0064001B" w:rsidRPr="00C20EF5">
        <w:rPr>
          <w:rStyle w:val="codeChar"/>
          <w:i/>
          <w:iCs/>
          <w:shd w:val="clear" w:color="auto" w:fill="C5E0B3" w:themeFill="accent6" w:themeFillTint="66"/>
        </w:rPr>
        <w:t>hostname</w:t>
      </w:r>
      <w:r w:rsidR="0064001B">
        <w:t xml:space="preserve"> </w:t>
      </w:r>
      <w:r>
        <w:t>"</w:t>
      </w:r>
    </w:p>
    <w:p w14:paraId="2ADDC2EF" w14:textId="77777777" w:rsidR="001841DD" w:rsidRDefault="001841DD" w:rsidP="001841DD">
      <w:pPr>
        <w:pStyle w:val="code"/>
        <w:ind w:left="576"/>
      </w:pPr>
      <w:r w:rsidRPr="00D60F34">
        <w:t>Options Indexes</w:t>
      </w:r>
    </w:p>
    <w:p w14:paraId="188C2664" w14:textId="4B8C6EB9" w:rsidR="001841DD" w:rsidRPr="003B2F2E" w:rsidRDefault="001841DD" w:rsidP="001841DD">
      <w:pPr>
        <w:pStyle w:val="code"/>
        <w:ind w:left="576"/>
      </w:pPr>
      <w:r w:rsidRPr="00BD3F3F">
        <w:t>&lt;Directory "</w:t>
      </w:r>
      <w:r w:rsidR="0064001B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64001B" w:rsidRPr="00BD3F3F">
        <w:t xml:space="preserve"> </w:t>
      </w:r>
      <w:r w:rsidRPr="00BD3F3F">
        <w:t>"&gt;</w:t>
      </w:r>
    </w:p>
    <w:p w14:paraId="30D3C9F3" w14:textId="6A95BD9F" w:rsidR="009D215F" w:rsidRDefault="009D215F" w:rsidP="00885E8F">
      <w:pPr>
        <w:pStyle w:val="Heading2"/>
      </w:pPr>
      <w:r>
        <w:t>Add an alias</w:t>
      </w:r>
    </w:p>
    <w:p w14:paraId="6EB69560" w14:textId="685CCB32" w:rsidR="002B35F0" w:rsidRDefault="007C4FEB" w:rsidP="002B35F0">
      <w:r>
        <w:t xml:space="preserve">If the </w:t>
      </w:r>
      <w:proofErr w:type="spellStart"/>
      <w:r w:rsidRPr="00046B6C">
        <w:rPr>
          <w:rStyle w:val="codeChar"/>
        </w:rPr>
        <w:t>js</w:t>
      </w:r>
      <w:proofErr w:type="spellEnd"/>
      <w:r>
        <w:t xml:space="preserve"> folder isn’t at the top level of the </w:t>
      </w:r>
      <w:r w:rsidR="009834CD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>
        <w:t xml:space="preserve">, it needs to be added as an alias in the </w:t>
      </w:r>
      <w:proofErr w:type="spellStart"/>
      <w:r>
        <w:t>vhost</w:t>
      </w:r>
      <w:proofErr w:type="spellEnd"/>
      <w:r>
        <w:t xml:space="preserve"> definition</w:t>
      </w:r>
    </w:p>
    <w:p w14:paraId="6382E763" w14:textId="123C0D17" w:rsidR="007C4FEB" w:rsidRDefault="007C4FEB" w:rsidP="007C4FEB">
      <w:pPr>
        <w:pStyle w:val="code"/>
      </w:pPr>
      <w:r w:rsidRPr="007C4FEB">
        <w:t xml:space="preserve">  Alias "/</w:t>
      </w:r>
      <w:proofErr w:type="spellStart"/>
      <w:r w:rsidRPr="007C4FEB">
        <w:t>js</w:t>
      </w:r>
      <w:proofErr w:type="spellEnd"/>
      <w:r w:rsidRPr="007C4FEB">
        <w:t>" "</w:t>
      </w:r>
      <w:proofErr w:type="spellStart"/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proofErr w:type="spellEnd"/>
      <w:r w:rsidRPr="007C4FEB">
        <w:t>"</w:t>
      </w:r>
    </w:p>
    <w:p w14:paraId="2960D5E7" w14:textId="0016ECFE" w:rsidR="007C4FEB" w:rsidRDefault="007C4FEB" w:rsidP="007C4FEB">
      <w:pPr>
        <w:pStyle w:val="code"/>
      </w:pPr>
      <w:r>
        <w:t xml:space="preserve">  &lt;Directory "</w:t>
      </w:r>
      <w:proofErr w:type="spellStart"/>
      <w:r w:rsidR="00696004" w:rsidRPr="00F80379">
        <w:rPr>
          <w:rStyle w:val="codeChar"/>
          <w:i/>
          <w:iCs/>
          <w:shd w:val="clear" w:color="auto" w:fill="C5E0B3" w:themeFill="accent6" w:themeFillTint="66"/>
        </w:rPr>
        <w:t>js</w:t>
      </w:r>
      <w:proofErr w:type="spellEnd"/>
      <w:r>
        <w:t>"&gt;</w:t>
      </w:r>
    </w:p>
    <w:p w14:paraId="02FAC6DA" w14:textId="77777777" w:rsidR="007C4FEB" w:rsidRDefault="007C4FEB" w:rsidP="007C4FEB">
      <w:pPr>
        <w:pStyle w:val="code"/>
      </w:pPr>
      <w:r>
        <w:t xml:space="preserve">    Require all granted</w:t>
      </w:r>
    </w:p>
    <w:p w14:paraId="69AB5B0E" w14:textId="77777777" w:rsidR="007C4FEB" w:rsidRDefault="007C4FEB" w:rsidP="007C4FEB">
      <w:pPr>
        <w:pStyle w:val="code"/>
      </w:pPr>
      <w:r>
        <w:lastRenderedPageBreak/>
        <w:tab/>
      </w:r>
      <w:proofErr w:type="spellStart"/>
      <w:r>
        <w:t>SSLRequireSSL</w:t>
      </w:r>
      <w:proofErr w:type="spellEnd"/>
    </w:p>
    <w:p w14:paraId="593FE2A1" w14:textId="6DD11B53" w:rsidR="007C4FEB" w:rsidRDefault="007C4FEB" w:rsidP="007C4FEB">
      <w:pPr>
        <w:pStyle w:val="code"/>
      </w:pPr>
      <w:r>
        <w:t>&lt;/Directory&gt;</w:t>
      </w:r>
    </w:p>
    <w:p w14:paraId="4EE334FB" w14:textId="77777777" w:rsidR="007C4FEB" w:rsidRPr="002B35F0" w:rsidRDefault="007C4FEB" w:rsidP="002B35F0"/>
    <w:p w14:paraId="721453D5" w14:textId="77777777" w:rsidR="00460987" w:rsidRDefault="00460987" w:rsidP="00460987">
      <w:pPr>
        <w:pStyle w:val="Heading2"/>
      </w:pPr>
      <w:r>
        <w:t>Do an Apache syntax check</w:t>
      </w:r>
    </w:p>
    <w:p w14:paraId="10E10D7D" w14:textId="77777777" w:rsidR="00460987" w:rsidRDefault="00460987" w:rsidP="00460987">
      <w:r>
        <w:t>Just in case an error was introduced</w:t>
      </w:r>
    </w:p>
    <w:p w14:paraId="3CBDE42B" w14:textId="091CA6AE" w:rsidR="00460987" w:rsidRPr="00460987" w:rsidRDefault="00460987" w:rsidP="00460987">
      <w:r>
        <w:rPr>
          <w:noProof/>
        </w:rPr>
        <mc:AlternateContent>
          <mc:Choice Requires="wpc">
            <w:drawing>
              <wp:inline distT="0" distB="0" distL="0" distR="0" wp14:anchorId="5BE71C9D" wp14:editId="4C418874">
                <wp:extent cx="5486400" cy="1921267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80000" y="154719"/>
                            <a:ext cx="1577975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647272" y="1469204"/>
                            <a:ext cx="837344" cy="11301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73373B" id="Canvas 18" o:spid="_x0000_s1026" editas="canvas" style="width:6in;height:151.3pt;mso-position-horizontal-relative:char;mso-position-vertical-relative:line" coordsize="54864,192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208;visibility:visible;mso-wrap-style:square">
                  <v:fill o:detectmouseclick="t"/>
                  <v:path o:connecttype="none"/>
                </v:shape>
                <v:shape id="Picture 19" o:spid="_x0000_s1028" type="#_x0000_t75" style="position:absolute;left:1800;top:1547;width:15779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">
                  <v:imagedata r:id="rId22" o:title=""/>
                </v:shape>
                <v:rect id="Rectangle 20" o:spid="_x0000_s1029" style="position:absolute;left:6472;top:14692;width:8374;height:1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" filled="f" strokecolor="red" strokeweight="1pt"/>
                <w10:anchorlock/>
              </v:group>
            </w:pict>
          </mc:Fallback>
        </mc:AlternateContent>
      </w:r>
      <w:r>
        <w:br w:type="page"/>
      </w:r>
    </w:p>
    <w:p w14:paraId="1F4000CF" w14:textId="5E530173" w:rsidR="00CC5DB6" w:rsidRDefault="00950622" w:rsidP="00885E8F">
      <w:pPr>
        <w:pStyle w:val="Heading2"/>
      </w:pPr>
      <w:r>
        <w:lastRenderedPageBreak/>
        <w:t>E</w:t>
      </w:r>
      <w:r w:rsidR="00CC5DB6">
        <w:t xml:space="preserve">xample </w:t>
      </w:r>
      <w:proofErr w:type="spellStart"/>
      <w:r w:rsidR="00043140">
        <w:t>vhost</w:t>
      </w:r>
      <w:proofErr w:type="spellEnd"/>
      <w:r w:rsidR="00043140">
        <w:t xml:space="preserve"> </w:t>
      </w:r>
      <w:r w:rsidR="00CC5DB6">
        <w:t>conf</w:t>
      </w:r>
      <w:r w:rsidR="00043140">
        <w:t>iguration</w:t>
      </w:r>
    </w:p>
    <w:p w14:paraId="6060EB99" w14:textId="77777777" w:rsidR="00CC5DB6" w:rsidRDefault="00CC5DB6" w:rsidP="00CC5DB6">
      <w:pPr>
        <w:pStyle w:val="code"/>
      </w:pPr>
      <w:proofErr w:type="spellStart"/>
      <w:r>
        <w:t>VirtualHost</w:t>
      </w:r>
      <w:proofErr w:type="spellEnd"/>
      <w:r>
        <w:t xml:space="preserve"> </w:t>
      </w:r>
      <w:proofErr w:type="gramStart"/>
      <w:r>
        <w:t>*:$</w:t>
      </w:r>
      <w:proofErr w:type="gramEnd"/>
      <w:r>
        <w:t>{AP_SSL_PORT}&gt;</w:t>
      </w:r>
    </w:p>
    <w:p w14:paraId="57CA518C" w14:textId="77777777" w:rsidR="00CC5DB6" w:rsidRDefault="00CC5DB6" w:rsidP="00CC5DB6">
      <w:pPr>
        <w:pStyle w:val="code"/>
      </w:pPr>
      <w:r>
        <w:t>#   General setup for the virtual host</w:t>
      </w:r>
    </w:p>
    <w:p w14:paraId="07A758DB" w14:textId="6515A734" w:rsidR="00CC5DB6" w:rsidRDefault="00CC5DB6" w:rsidP="00CC5DB6">
      <w:pPr>
        <w:pStyle w:val="code"/>
      </w:pPr>
      <w:proofErr w:type="spellStart"/>
      <w:r>
        <w:t>DocumentRoot</w:t>
      </w:r>
      <w:proofErr w:type="spellEnd"/>
      <w:r>
        <w:t xml:space="preserve"> F:\projects\php</w:t>
      </w:r>
    </w:p>
    <w:p w14:paraId="3A088534" w14:textId="77777777" w:rsidR="00CC5DB6" w:rsidRDefault="00CC5DB6" w:rsidP="00CC5DB6">
      <w:pPr>
        <w:pStyle w:val="code"/>
      </w:pPr>
      <w:proofErr w:type="spellStart"/>
      <w:r>
        <w:t>ServerName</w:t>
      </w:r>
      <w:proofErr w:type="spellEnd"/>
      <w:r>
        <w:t xml:space="preserve"> dev.mars-browser.co.uk</w:t>
      </w:r>
    </w:p>
    <w:p w14:paraId="73EAE5D8" w14:textId="77777777" w:rsidR="00CC5DB6" w:rsidRDefault="00CC5DB6" w:rsidP="00CC5DB6">
      <w:pPr>
        <w:pStyle w:val="code"/>
      </w:pPr>
      <w:proofErr w:type="spellStart"/>
      <w:r>
        <w:t>ServerAlias</w:t>
      </w:r>
      <w:proofErr w:type="spellEnd"/>
      <w:r>
        <w:t xml:space="preserve"> www.dev.mars-browser.co.uk </w:t>
      </w:r>
      <w:proofErr w:type="gramStart"/>
      <w:r>
        <w:t>*.dev.mars-browser.co.uk</w:t>
      </w:r>
      <w:proofErr w:type="gramEnd"/>
    </w:p>
    <w:p w14:paraId="15807407" w14:textId="77777777" w:rsidR="00CC5DB6" w:rsidRDefault="00CC5DB6" w:rsidP="00CC5DB6">
      <w:pPr>
        <w:pStyle w:val="code"/>
      </w:pPr>
      <w:proofErr w:type="spellStart"/>
      <w:r>
        <w:t>ServerAdmin</w:t>
      </w:r>
      <w:proofErr w:type="spellEnd"/>
      <w:r>
        <w:t xml:space="preserve"> you@example.com</w:t>
      </w:r>
    </w:p>
    <w:p w14:paraId="7BEFDB06" w14:textId="77777777" w:rsidR="00CC5DB6" w:rsidRDefault="00CC5DB6" w:rsidP="00CC5DB6">
      <w:pPr>
        <w:pStyle w:val="code"/>
      </w:pPr>
      <w:proofErr w:type="spellStart"/>
      <w:r>
        <w:t>ErrorLog</w:t>
      </w:r>
      <w:proofErr w:type="spellEnd"/>
      <w:r>
        <w:t xml:space="preserve"> "${US_</w:t>
      </w:r>
      <w:proofErr w:type="gramStart"/>
      <w:r>
        <w:t>ROOTF}/core/apache2/logs/error_ssl.log</w:t>
      </w:r>
      <w:proofErr w:type="gramEnd"/>
      <w:r>
        <w:t>"</w:t>
      </w:r>
    </w:p>
    <w:p w14:paraId="3BB27502" w14:textId="77777777" w:rsidR="00CC5DB6" w:rsidRDefault="00CC5DB6" w:rsidP="00CC5DB6">
      <w:pPr>
        <w:pStyle w:val="code"/>
      </w:pPr>
      <w:proofErr w:type="spellStart"/>
      <w:r>
        <w:t>TransferLog</w:t>
      </w:r>
      <w:proofErr w:type="spellEnd"/>
      <w:r>
        <w:t xml:space="preserve"> "${US_</w:t>
      </w:r>
      <w:proofErr w:type="gramStart"/>
      <w:r>
        <w:t>ROOTF}/core/apache2/logs/access_ssl.log</w:t>
      </w:r>
      <w:proofErr w:type="gramEnd"/>
      <w:r>
        <w:t>"</w:t>
      </w:r>
    </w:p>
    <w:p w14:paraId="483FA312" w14:textId="77777777" w:rsidR="00CC5DB6" w:rsidRDefault="00CC5DB6" w:rsidP="00CC5DB6">
      <w:pPr>
        <w:pStyle w:val="code"/>
      </w:pPr>
    </w:p>
    <w:p w14:paraId="4C5FBF1B" w14:textId="77777777" w:rsidR="00CC5DB6" w:rsidRDefault="00CC5DB6" w:rsidP="00CC5DB6">
      <w:pPr>
        <w:pStyle w:val="code"/>
      </w:pPr>
      <w:r>
        <w:t>#   SSL Engine Switch:</w:t>
      </w:r>
    </w:p>
    <w:p w14:paraId="10335949" w14:textId="77777777" w:rsidR="00CC5DB6" w:rsidRDefault="00CC5DB6" w:rsidP="00CC5DB6">
      <w:pPr>
        <w:pStyle w:val="code"/>
      </w:pPr>
      <w:proofErr w:type="spellStart"/>
      <w:r>
        <w:t>SSLEngine</w:t>
      </w:r>
      <w:proofErr w:type="spellEnd"/>
      <w:r>
        <w:t xml:space="preserve"> on</w:t>
      </w:r>
    </w:p>
    <w:p w14:paraId="1CF4FD45" w14:textId="77777777" w:rsidR="00CC5DB6" w:rsidRDefault="00CC5DB6" w:rsidP="00CC5DB6">
      <w:pPr>
        <w:pStyle w:val="code"/>
      </w:pPr>
      <w:proofErr w:type="spellStart"/>
      <w:r>
        <w:t>SSLCertificateFile</w:t>
      </w:r>
      <w:proofErr w:type="spellEnd"/>
      <w:r>
        <w:t xml:space="preserve"> "${US_</w:t>
      </w:r>
      <w:proofErr w:type="gramStart"/>
      <w:r>
        <w:t>ROOTF}/core/apache2/</w:t>
      </w:r>
      <w:proofErr w:type="spellStart"/>
      <w:r>
        <w:t>server_certs</w:t>
      </w:r>
      <w:proofErr w:type="spellEnd"/>
      <w:r>
        <w:t>/server.crt</w:t>
      </w:r>
      <w:proofErr w:type="gramEnd"/>
      <w:r>
        <w:t>"</w:t>
      </w:r>
    </w:p>
    <w:p w14:paraId="7DA4F8EF" w14:textId="77777777" w:rsidR="00CC5DB6" w:rsidRDefault="00CC5DB6" w:rsidP="00CC5DB6">
      <w:pPr>
        <w:pStyle w:val="code"/>
      </w:pPr>
      <w:proofErr w:type="spellStart"/>
      <w:r>
        <w:t>SSLCertificateKeyFile</w:t>
      </w:r>
      <w:proofErr w:type="spellEnd"/>
      <w:r>
        <w:t xml:space="preserve"> "${US_</w:t>
      </w:r>
      <w:proofErr w:type="gramStart"/>
      <w:r>
        <w:t>ROOTF}/core/apache2/</w:t>
      </w:r>
      <w:proofErr w:type="spellStart"/>
      <w:r>
        <w:t>server_certs</w:t>
      </w:r>
      <w:proofErr w:type="spellEnd"/>
      <w:r>
        <w:t>/</w:t>
      </w:r>
      <w:proofErr w:type="spellStart"/>
      <w:r>
        <w:t>server.key</w:t>
      </w:r>
      <w:proofErr w:type="spellEnd"/>
      <w:proofErr w:type="gramEnd"/>
      <w:r>
        <w:t>"</w:t>
      </w:r>
    </w:p>
    <w:p w14:paraId="3CEEE3DB" w14:textId="77777777" w:rsidR="00CC5DB6" w:rsidRDefault="00CC5DB6" w:rsidP="00CC5DB6">
      <w:pPr>
        <w:pStyle w:val="code"/>
      </w:pPr>
      <w:proofErr w:type="spellStart"/>
      <w:r>
        <w:t>SSLVerifyClient</w:t>
      </w:r>
      <w:proofErr w:type="spellEnd"/>
      <w:r>
        <w:t xml:space="preserve"> none</w:t>
      </w:r>
    </w:p>
    <w:p w14:paraId="33A82C4A" w14:textId="77777777" w:rsidR="00CC5DB6" w:rsidRDefault="00CC5DB6" w:rsidP="00CC5DB6">
      <w:pPr>
        <w:pStyle w:val="code"/>
      </w:pPr>
      <w:proofErr w:type="spellStart"/>
      <w:r>
        <w:t>SSLProxyEngine</w:t>
      </w:r>
      <w:proofErr w:type="spellEnd"/>
      <w:r>
        <w:t xml:space="preserve"> off</w:t>
      </w:r>
    </w:p>
    <w:p w14:paraId="55B7E3A8" w14:textId="77777777" w:rsidR="00CC5DB6" w:rsidRDefault="00CC5DB6" w:rsidP="00CC5DB6">
      <w:pPr>
        <w:pStyle w:val="code"/>
      </w:pPr>
      <w:r>
        <w:t>#aliases</w:t>
      </w:r>
    </w:p>
    <w:p w14:paraId="0AA57688" w14:textId="7A05B428" w:rsidR="00CC5DB6" w:rsidRDefault="00CC5DB6" w:rsidP="00CC5DB6">
      <w:pPr>
        <w:pStyle w:val="code"/>
      </w:pPr>
      <w:r>
        <w:t>Alias /</w:t>
      </w:r>
      <w:proofErr w:type="spellStart"/>
      <w:r>
        <w:t>js</w:t>
      </w:r>
      <w:proofErr w:type="spellEnd"/>
      <w:r>
        <w:t xml:space="preserve"> "F:\</w:t>
      </w:r>
      <w:r w:rsidR="00C07263">
        <w:t xml:space="preserve"> </w:t>
      </w:r>
      <w:r>
        <w:t>projects\</w:t>
      </w:r>
      <w:proofErr w:type="spellStart"/>
      <w:r>
        <w:t>js</w:t>
      </w:r>
      <w:proofErr w:type="spellEnd"/>
      <w:r>
        <w:t>"</w:t>
      </w:r>
    </w:p>
    <w:p w14:paraId="08C0F25C" w14:textId="77777777" w:rsidR="00CC5DB6" w:rsidRDefault="00CC5DB6" w:rsidP="00CC5DB6">
      <w:pPr>
        <w:pStyle w:val="code"/>
      </w:pPr>
    </w:p>
    <w:p w14:paraId="6D1E7AAD" w14:textId="77777777" w:rsidR="00CC5DB6" w:rsidRDefault="00CC5DB6" w:rsidP="00CC5DB6">
      <w:pPr>
        <w:pStyle w:val="code"/>
      </w:pPr>
      <w:r>
        <w:t>#== permissions for Server Root folder:</w:t>
      </w:r>
    </w:p>
    <w:p w14:paraId="45553516" w14:textId="3111F485" w:rsidR="00CC5DB6" w:rsidRDefault="00CC5DB6" w:rsidP="00CC5DB6">
      <w:pPr>
        <w:pStyle w:val="code"/>
      </w:pPr>
      <w:r>
        <w:t xml:space="preserve">&lt;Directory "F:\projects\php"&gt; </w:t>
      </w:r>
    </w:p>
    <w:p w14:paraId="70E258BE" w14:textId="77777777" w:rsidR="00CC5DB6" w:rsidRDefault="00CC5DB6" w:rsidP="00CC5DB6">
      <w:pPr>
        <w:pStyle w:val="code"/>
      </w:pPr>
      <w:r>
        <w:t xml:space="preserve">  Options Indexes Includes </w:t>
      </w:r>
      <w:proofErr w:type="spellStart"/>
      <w:r>
        <w:t>FollowSymLinks</w:t>
      </w:r>
      <w:proofErr w:type="spellEnd"/>
    </w:p>
    <w:p w14:paraId="3673635D" w14:textId="77777777" w:rsidR="00CC5DB6" w:rsidRDefault="00CC5DB6" w:rsidP="00CC5DB6">
      <w:pPr>
        <w:pStyle w:val="code"/>
      </w:pPr>
      <w:r>
        <w:t xml:space="preserve">  </w:t>
      </w:r>
      <w:proofErr w:type="spellStart"/>
      <w:r>
        <w:t>AllowOverride</w:t>
      </w:r>
      <w:proofErr w:type="spellEnd"/>
      <w:r>
        <w:t xml:space="preserve"> All</w:t>
      </w:r>
    </w:p>
    <w:p w14:paraId="03B7C7D2" w14:textId="77777777" w:rsidR="00CC5DB6" w:rsidRDefault="00CC5DB6" w:rsidP="00CC5DB6">
      <w:pPr>
        <w:pStyle w:val="code"/>
      </w:pPr>
      <w:r>
        <w:t xml:space="preserve">  Require all granted</w:t>
      </w:r>
    </w:p>
    <w:p w14:paraId="3C797F62" w14:textId="77777777" w:rsidR="00CC5DB6" w:rsidRDefault="00CC5DB6" w:rsidP="00CC5DB6">
      <w:pPr>
        <w:pStyle w:val="code"/>
      </w:pPr>
      <w:r>
        <w:t xml:space="preserve">  </w:t>
      </w:r>
      <w:proofErr w:type="spellStart"/>
      <w:r>
        <w:t>SSLRequireSSL</w:t>
      </w:r>
      <w:proofErr w:type="spellEnd"/>
    </w:p>
    <w:p w14:paraId="1C18A001" w14:textId="77777777" w:rsidR="00CC5DB6" w:rsidRDefault="00CC5DB6" w:rsidP="00CC5DB6">
      <w:pPr>
        <w:pStyle w:val="code"/>
      </w:pPr>
      <w:r>
        <w:t xml:space="preserve">&lt;/Directory&gt; </w:t>
      </w:r>
    </w:p>
    <w:p w14:paraId="77BF1230" w14:textId="099E5FA6" w:rsidR="00CC5DB6" w:rsidRDefault="00CC5DB6" w:rsidP="00CC5DB6">
      <w:pPr>
        <w:pStyle w:val="code"/>
      </w:pPr>
      <w:r>
        <w:t xml:space="preserve">&lt;Directory "F:\projects\js"&gt; </w:t>
      </w:r>
    </w:p>
    <w:p w14:paraId="7829B4BE" w14:textId="77777777" w:rsidR="00CC5DB6" w:rsidRDefault="00CC5DB6" w:rsidP="00CC5DB6">
      <w:pPr>
        <w:pStyle w:val="code"/>
      </w:pPr>
      <w:r>
        <w:t xml:space="preserve">  Options Indexes Includes </w:t>
      </w:r>
      <w:proofErr w:type="spellStart"/>
      <w:r>
        <w:t>FollowSymLinks</w:t>
      </w:r>
      <w:proofErr w:type="spellEnd"/>
    </w:p>
    <w:p w14:paraId="7307E038" w14:textId="77777777" w:rsidR="00CC5DB6" w:rsidRDefault="00CC5DB6" w:rsidP="00CC5DB6">
      <w:pPr>
        <w:pStyle w:val="code"/>
      </w:pPr>
      <w:r>
        <w:t xml:space="preserve">  </w:t>
      </w:r>
      <w:proofErr w:type="spellStart"/>
      <w:r>
        <w:t>AllowOverride</w:t>
      </w:r>
      <w:proofErr w:type="spellEnd"/>
      <w:r>
        <w:t xml:space="preserve"> All</w:t>
      </w:r>
    </w:p>
    <w:p w14:paraId="1031C6A6" w14:textId="77777777" w:rsidR="00CC5DB6" w:rsidRDefault="00CC5DB6" w:rsidP="00CC5DB6">
      <w:pPr>
        <w:pStyle w:val="code"/>
      </w:pPr>
      <w:r>
        <w:t xml:space="preserve">  Require all granted</w:t>
      </w:r>
    </w:p>
    <w:p w14:paraId="609E7CFC" w14:textId="77777777" w:rsidR="00CC5DB6" w:rsidRDefault="00CC5DB6" w:rsidP="00CC5DB6">
      <w:pPr>
        <w:pStyle w:val="code"/>
      </w:pPr>
      <w:r>
        <w:t xml:space="preserve">  </w:t>
      </w:r>
      <w:proofErr w:type="spellStart"/>
      <w:r>
        <w:t>SSLRequireSSL</w:t>
      </w:r>
      <w:proofErr w:type="spellEnd"/>
    </w:p>
    <w:p w14:paraId="3B2DAF9B" w14:textId="77777777" w:rsidR="00CC5DB6" w:rsidRDefault="00CC5DB6" w:rsidP="00CC5DB6">
      <w:pPr>
        <w:pStyle w:val="code"/>
      </w:pPr>
      <w:r>
        <w:t xml:space="preserve">&lt;/Directory&gt; </w:t>
      </w:r>
    </w:p>
    <w:p w14:paraId="62B6A1E7" w14:textId="77777777" w:rsidR="00CC5DB6" w:rsidRDefault="00CC5DB6" w:rsidP="00CC5DB6">
      <w:pPr>
        <w:pStyle w:val="code"/>
      </w:pPr>
    </w:p>
    <w:p w14:paraId="136DF788" w14:textId="77777777" w:rsidR="00CC5DB6" w:rsidRDefault="00CC5DB6" w:rsidP="00CC5DB6">
      <w:pPr>
        <w:pStyle w:val="code"/>
      </w:pPr>
      <w:r>
        <w:t>&lt;</w:t>
      </w:r>
      <w:proofErr w:type="spellStart"/>
      <w:r>
        <w:t>FilesMatch</w:t>
      </w:r>
      <w:proofErr w:type="spellEnd"/>
      <w:r>
        <w:t xml:space="preserve"> "\.</w:t>
      </w:r>
      <w:proofErr w:type="spellStart"/>
      <w:r>
        <w:t>php</w:t>
      </w:r>
      <w:proofErr w:type="spellEnd"/>
      <w:r>
        <w:t>$"&gt;</w:t>
      </w:r>
    </w:p>
    <w:p w14:paraId="7CBDE35C" w14:textId="77777777" w:rsidR="00CC5DB6" w:rsidRDefault="00CC5DB6" w:rsidP="00CC5DB6">
      <w:pPr>
        <w:pStyle w:val="code"/>
      </w:pPr>
      <w:r>
        <w:t xml:space="preserve">    </w:t>
      </w:r>
      <w:proofErr w:type="spellStart"/>
      <w:r>
        <w:t>SSLOptions</w:t>
      </w:r>
      <w:proofErr w:type="spellEnd"/>
      <w:r>
        <w:t xml:space="preserve"> +</w:t>
      </w:r>
      <w:proofErr w:type="spellStart"/>
      <w:r>
        <w:t>StdEnvVars</w:t>
      </w:r>
      <w:proofErr w:type="spellEnd"/>
    </w:p>
    <w:p w14:paraId="1BC84127" w14:textId="77777777" w:rsidR="00CC5DB6" w:rsidRDefault="00CC5DB6" w:rsidP="00CC5DB6">
      <w:pPr>
        <w:pStyle w:val="code"/>
      </w:pPr>
      <w:r>
        <w:t>&lt;/</w:t>
      </w:r>
      <w:proofErr w:type="spellStart"/>
      <w:r>
        <w:t>FilesMatch</w:t>
      </w:r>
      <w:proofErr w:type="spellEnd"/>
      <w:r>
        <w:t>&gt;</w:t>
      </w:r>
    </w:p>
    <w:p w14:paraId="54301D78" w14:textId="59180F79" w:rsidR="00CC5DB6" w:rsidRPr="00CC5DB6" w:rsidRDefault="00CC5DB6" w:rsidP="00CC5DB6">
      <w:pPr>
        <w:pStyle w:val="code"/>
      </w:pPr>
      <w:r>
        <w:t>&lt;/</w:t>
      </w:r>
      <w:proofErr w:type="spellStart"/>
      <w:r>
        <w:t>VirtualHost</w:t>
      </w:r>
      <w:proofErr w:type="spellEnd"/>
      <w:r>
        <w:t xml:space="preserve">&gt;   </w:t>
      </w:r>
    </w:p>
    <w:p w14:paraId="2948C5AF" w14:textId="041925E5" w:rsidR="00D55E0B" w:rsidRPr="00CD6AD2" w:rsidRDefault="009834CD" w:rsidP="00CD6AD2">
      <w:pPr>
        <w:pStyle w:val="Heading1"/>
      </w:pPr>
      <w:r w:rsidRPr="00CD6AD2">
        <w:t>Application configuration</w:t>
      </w:r>
    </w:p>
    <w:p w14:paraId="239CD2E3" w14:textId="3C043C82" w:rsidR="00024FAF" w:rsidRPr="005521F8" w:rsidRDefault="00024FAF" w:rsidP="00885E8F">
      <w:pPr>
        <w:pStyle w:val="Heading2"/>
      </w:pPr>
      <w:r w:rsidRPr="005521F8">
        <w:t>Install composer</w:t>
      </w:r>
    </w:p>
    <w:p w14:paraId="7E5B83A2" w14:textId="2328FD36" w:rsidR="00A3302E" w:rsidRDefault="00A3302E" w:rsidP="00A3302E">
      <w:pPr>
        <w:spacing w:after="80" w:line="240" w:lineRule="auto"/>
        <w:rPr>
          <w:rStyle w:val="codeChar"/>
        </w:rPr>
      </w:pPr>
      <w:r>
        <w:t xml:space="preserve">Composer is already </w:t>
      </w:r>
      <w:proofErr w:type="gramStart"/>
      <w:r>
        <w:t>installed  in</w:t>
      </w:r>
      <w:proofErr w:type="gramEnd"/>
      <w:r>
        <w:t xml:space="preserve"> the folder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>
        <w:rPr>
          <w:rStyle w:val="codeChar"/>
        </w:rPr>
        <w:t>bin</w:t>
      </w:r>
    </w:p>
    <w:p w14:paraId="701C2B3F" w14:textId="5E49AD0B" w:rsidR="005521F8" w:rsidRPr="005521F8" w:rsidRDefault="005521F8" w:rsidP="005521F8">
      <w:pPr>
        <w:pStyle w:val="optional"/>
        <w:rPr>
          <w:rStyle w:val="codeChar"/>
          <w:shd w:val="clear" w:color="auto" w:fill="auto"/>
        </w:rPr>
      </w:pPr>
      <w:r w:rsidRPr="005521F8">
        <w:rPr>
          <w:rStyle w:val="codeChar"/>
          <w:shd w:val="clear" w:color="auto" w:fill="auto"/>
        </w:rPr>
        <w:t>Composer is not currently used. This is a placeholder</w:t>
      </w:r>
    </w:p>
    <w:p w14:paraId="5E5C2C4F" w14:textId="77777777" w:rsidR="00A3302E" w:rsidRPr="00A3302E" w:rsidRDefault="00A3302E" w:rsidP="00A3302E"/>
    <w:p w14:paraId="29D2720D" w14:textId="036C2FEF" w:rsidR="00024FAF" w:rsidRDefault="00024FAF" w:rsidP="00885E8F">
      <w:pPr>
        <w:pStyle w:val="Heading2"/>
      </w:pPr>
      <w:r>
        <w:t>Check configuration</w:t>
      </w:r>
    </w:p>
    <w:p w14:paraId="260B0CCA" w14:textId="488D403D" w:rsidR="002C6769" w:rsidRPr="002C6769" w:rsidRDefault="002C6769" w:rsidP="002C6769">
      <w:pPr>
        <w:pStyle w:val="optional"/>
      </w:pPr>
      <w:r>
        <w:rPr>
          <w:rStyle w:val="codeChar"/>
          <w:shd w:val="clear" w:color="auto" w:fill="auto"/>
        </w:rPr>
        <w:t xml:space="preserve">Configuration check is </w:t>
      </w:r>
      <w:r w:rsidRPr="005521F8">
        <w:rPr>
          <w:rStyle w:val="codeChar"/>
          <w:shd w:val="clear" w:color="auto" w:fill="auto"/>
        </w:rPr>
        <w:t>not currently used. This is a placeholder</w:t>
      </w:r>
    </w:p>
    <w:p w14:paraId="1AB6A13E" w14:textId="77777777" w:rsidR="00046B6C" w:rsidRDefault="00046B6C" w:rsidP="00046B6C">
      <w:pPr>
        <w:spacing w:after="80" w:line="240" w:lineRule="auto"/>
      </w:pPr>
      <w:r>
        <w:t xml:space="preserve">From the command line </w:t>
      </w:r>
    </w:p>
    <w:p w14:paraId="32FDE696" w14:textId="6C979C88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  <w:rPr>
          <w:rStyle w:val="codeChar"/>
        </w:rPr>
      </w:pPr>
      <w:r>
        <w:t xml:space="preserve">change directory to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046B6C">
        <w:rPr>
          <w:rStyle w:val="codeChar"/>
        </w:rPr>
        <w:t>/</w:t>
      </w:r>
      <w:r w:rsidR="005F6E96">
        <w:rPr>
          <w:rStyle w:val="codeChar"/>
        </w:rPr>
        <w:t>bin</w:t>
      </w:r>
    </w:p>
    <w:p w14:paraId="698910D4" w14:textId="2A1A6B40" w:rsidR="00046B6C" w:rsidRPr="00046B6C" w:rsidRDefault="00046B6C" w:rsidP="00046B6C">
      <w:pPr>
        <w:pStyle w:val="ListParagraph"/>
        <w:numPr>
          <w:ilvl w:val="0"/>
          <w:numId w:val="1"/>
        </w:numPr>
        <w:spacing w:after="80" w:line="240" w:lineRule="auto"/>
      </w:pPr>
      <w:r>
        <w:t xml:space="preserve">run the command </w:t>
      </w:r>
      <w:r w:rsidRPr="00046B6C">
        <w:rPr>
          <w:rStyle w:val="codeChar"/>
        </w:rPr>
        <w:t>check.bat</w:t>
      </w:r>
    </w:p>
    <w:p w14:paraId="5A277CBE" w14:textId="44815B6D" w:rsidR="00C04BB4" w:rsidRDefault="00C04BB4" w:rsidP="009834CD">
      <w:r>
        <w:t>this will identify whether any configuration changes need to be made</w:t>
      </w:r>
    </w:p>
    <w:p w14:paraId="6B3704A7" w14:textId="77777777" w:rsidR="0019729C" w:rsidRDefault="0019729C">
      <w:pPr>
        <w:rPr>
          <w:rFonts w:ascii="Cascadia Code" w:eastAsiaTheme="majorEastAsia" w:hAnsi="Cascadia Code" w:cs="Cascadia Code"/>
          <w:color w:val="2F5496" w:themeColor="accent1" w:themeShade="BF"/>
          <w:sz w:val="28"/>
          <w:szCs w:val="28"/>
        </w:rPr>
      </w:pPr>
      <w:r>
        <w:br w:type="page"/>
      </w:r>
    </w:p>
    <w:p w14:paraId="5214882B" w14:textId="3C53858B" w:rsidR="005D6504" w:rsidRDefault="009F67C3" w:rsidP="00885E8F">
      <w:pPr>
        <w:pStyle w:val="Heading2"/>
      </w:pPr>
      <w:r>
        <w:lastRenderedPageBreak/>
        <w:t>Ed</w:t>
      </w:r>
      <w:r w:rsidR="005D6504">
        <w:t>it application Paths</w:t>
      </w:r>
    </w:p>
    <w:p w14:paraId="259B0F15" w14:textId="6071C702" w:rsidR="005D6504" w:rsidRDefault="00303FFA" w:rsidP="005D6504">
      <w:r>
        <w:t xml:space="preserve">Verify the locations configured in </w:t>
      </w:r>
      <w:r w:rsidR="005D6504"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="005D6504" w:rsidRPr="005D6504">
        <w:rPr>
          <w:rStyle w:val="codeChar"/>
        </w:rPr>
        <w:t>/</w:t>
      </w:r>
      <w:proofErr w:type="spellStart"/>
      <w:r w:rsidR="005D6504" w:rsidRPr="005D6504">
        <w:rPr>
          <w:rStyle w:val="codeChar"/>
        </w:rPr>
        <w:t>php</w:t>
      </w:r>
      <w:proofErr w:type="spellEnd"/>
      <w:r w:rsidR="005D6504" w:rsidRPr="005D6504">
        <w:rPr>
          <w:rStyle w:val="codeChar"/>
        </w:rPr>
        <w:t>/</w:t>
      </w:r>
      <w:r w:rsidR="000146CD">
        <w:rPr>
          <w:rStyle w:val="codeChar"/>
        </w:rPr>
        <w:t>app-config/</w:t>
      </w:r>
      <w:r w:rsidR="00272312">
        <w:rPr>
          <w:rStyle w:val="codeChar"/>
        </w:rPr>
        <w:t>app-</w:t>
      </w:r>
      <w:proofErr w:type="spellStart"/>
      <w:r w:rsidR="005D6504" w:rsidRPr="005D6504">
        <w:rPr>
          <w:rStyle w:val="codeChar"/>
        </w:rPr>
        <w:t>co</w:t>
      </w:r>
      <w:r w:rsidR="000146CD">
        <w:rPr>
          <w:rStyle w:val="codeChar"/>
        </w:rPr>
        <w:t>nfig</w:t>
      </w:r>
      <w:r w:rsidR="005D6504" w:rsidRPr="005D6504">
        <w:rPr>
          <w:rStyle w:val="codeChar"/>
        </w:rPr>
        <w:t>.php</w:t>
      </w:r>
      <w:proofErr w:type="spellEnd"/>
      <w:r w:rsidR="009F67C3" w:rsidRPr="009F67C3">
        <w:t xml:space="preserve"> </w:t>
      </w:r>
    </w:p>
    <w:p w14:paraId="4CD39321" w14:textId="2F42A155" w:rsidR="0019729C" w:rsidRDefault="0019729C" w:rsidP="005D6504">
      <w:r>
        <w:t>The following are configurable</w:t>
      </w:r>
    </w:p>
    <w:p w14:paraId="609BA9F0" w14:textId="4594A768" w:rsidR="0019729C" w:rsidRPr="0019729C" w:rsidRDefault="0019729C" w:rsidP="0019729C">
      <w:pPr>
        <w:pStyle w:val="code"/>
        <w:rPr>
          <w:sz w:val="16"/>
          <w:szCs w:val="16"/>
        </w:rPr>
      </w:pPr>
      <w:r w:rsidRPr="0019729C">
        <w:rPr>
          <w:sz w:val="16"/>
          <w:szCs w:val="16"/>
        </w:rPr>
        <w:t xml:space="preserve">//configurable things </w:t>
      </w:r>
    </w:p>
    <w:p w14:paraId="4ED3441D" w14:textId="33542E57" w:rsidR="0019729C" w:rsidRPr="0019729C" w:rsidRDefault="0019729C" w:rsidP="0019729C">
      <w:pPr>
        <w:pStyle w:val="code"/>
        <w:rPr>
          <w:sz w:val="16"/>
          <w:szCs w:val="16"/>
        </w:rPr>
      </w:pPr>
      <w:proofErr w:type="gramStart"/>
      <w:r w:rsidRPr="0019729C">
        <w:rPr>
          <w:sz w:val="16"/>
          <w:szCs w:val="16"/>
        </w:rPr>
        <w:t>self::</w:t>
      </w:r>
      <w:proofErr w:type="gramEnd"/>
      <w:r w:rsidRPr="0019729C">
        <w:rPr>
          <w:sz w:val="16"/>
          <w:szCs w:val="16"/>
        </w:rPr>
        <w:t>$</w:t>
      </w:r>
      <w:proofErr w:type="spellStart"/>
      <w:r w:rsidRPr="0019729C">
        <w:rPr>
          <w:sz w:val="16"/>
          <w:szCs w:val="16"/>
        </w:rPr>
        <w:t>phpInc</w:t>
      </w:r>
      <w:proofErr w:type="spellEnd"/>
      <w:r w:rsidRPr="0019729C">
        <w:rPr>
          <w:sz w:val="16"/>
          <w:szCs w:val="16"/>
        </w:rPr>
        <w:t xml:space="preserve"> = self::$root . "</w:t>
      </w:r>
      <w:proofErr w:type="gramStart"/>
      <w:r w:rsidRPr="0019729C">
        <w:rPr>
          <w:sz w:val="16"/>
          <w:szCs w:val="16"/>
        </w:rPr>
        <w:t>/..</w:t>
      </w:r>
      <w:proofErr w:type="gramEnd"/>
      <w:r w:rsidRPr="0019729C">
        <w:rPr>
          <w:sz w:val="16"/>
          <w:szCs w:val="16"/>
        </w:rPr>
        <w:t>/</w:t>
      </w:r>
      <w:proofErr w:type="spellStart"/>
      <w:r w:rsidRPr="0019729C">
        <w:rPr>
          <w:sz w:val="16"/>
          <w:szCs w:val="16"/>
        </w:rPr>
        <w:t>phpinc</w:t>
      </w:r>
      <w:proofErr w:type="spellEnd"/>
      <w:r w:rsidRPr="0019729C">
        <w:rPr>
          <w:sz w:val="16"/>
          <w:szCs w:val="16"/>
        </w:rPr>
        <w:t>";</w:t>
      </w:r>
      <w:r w:rsidRPr="0019729C">
        <w:rPr>
          <w:sz w:val="16"/>
          <w:szCs w:val="16"/>
        </w:rPr>
        <w:tab/>
      </w:r>
      <w:r w:rsidRPr="0019729C">
        <w:rPr>
          <w:sz w:val="16"/>
          <w:szCs w:val="16"/>
        </w:rPr>
        <w:t>/</w:t>
      </w:r>
      <w:r w:rsidRPr="0019729C">
        <w:rPr>
          <w:sz w:val="16"/>
          <w:szCs w:val="16"/>
        </w:rPr>
        <w:t xml:space="preserve">/disk location of where 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 xml:space="preserve"> can be found by PHP</w:t>
      </w:r>
    </w:p>
    <w:p w14:paraId="19E8E3E7" w14:textId="38BA6EBC" w:rsidR="0019729C" w:rsidRPr="0019729C" w:rsidRDefault="0019729C" w:rsidP="0019729C">
      <w:pPr>
        <w:pStyle w:val="code"/>
        <w:rPr>
          <w:sz w:val="16"/>
          <w:szCs w:val="16"/>
        </w:rPr>
      </w:pPr>
      <w:proofErr w:type="gramStart"/>
      <w:r w:rsidRPr="0019729C">
        <w:rPr>
          <w:sz w:val="16"/>
          <w:szCs w:val="16"/>
        </w:rPr>
        <w:t>self::</w:t>
      </w:r>
      <w:proofErr w:type="gramEnd"/>
      <w:r w:rsidRPr="0019729C">
        <w:rPr>
          <w:sz w:val="16"/>
          <w:szCs w:val="16"/>
        </w:rPr>
        <w:t>$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 xml:space="preserve"> = self::$root . "</w:t>
      </w:r>
      <w:proofErr w:type="gramStart"/>
      <w:r w:rsidRPr="0019729C">
        <w:rPr>
          <w:sz w:val="16"/>
          <w:szCs w:val="16"/>
        </w:rPr>
        <w:t>/..</w:t>
      </w:r>
      <w:proofErr w:type="gramEnd"/>
      <w:r w:rsidRPr="0019729C">
        <w:rPr>
          <w:sz w:val="16"/>
          <w:szCs w:val="16"/>
        </w:rPr>
        <w:t>/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>";</w:t>
      </w:r>
      <w:r w:rsidRPr="0019729C">
        <w:rPr>
          <w:sz w:val="16"/>
          <w:szCs w:val="16"/>
        </w:rPr>
        <w:tab/>
        <w:t xml:space="preserve">//disk location of where </w:t>
      </w:r>
      <w:proofErr w:type="spellStart"/>
      <w:r w:rsidRPr="0019729C">
        <w:rPr>
          <w:sz w:val="16"/>
          <w:szCs w:val="16"/>
        </w:rPr>
        <w:t>spaceinc</w:t>
      </w:r>
      <w:proofErr w:type="spellEnd"/>
      <w:r w:rsidRPr="0019729C">
        <w:rPr>
          <w:sz w:val="16"/>
          <w:szCs w:val="16"/>
        </w:rPr>
        <w:t xml:space="preserve"> can be found by PHP</w:t>
      </w:r>
    </w:p>
    <w:p w14:paraId="2A1374F5" w14:textId="7CE65E2E" w:rsidR="0019729C" w:rsidRPr="0019729C" w:rsidRDefault="0019729C" w:rsidP="0019729C">
      <w:pPr>
        <w:pStyle w:val="code"/>
        <w:rPr>
          <w:sz w:val="16"/>
          <w:szCs w:val="16"/>
        </w:rPr>
      </w:pPr>
      <w:proofErr w:type="gramStart"/>
      <w:r w:rsidRPr="0019729C">
        <w:rPr>
          <w:sz w:val="16"/>
          <w:szCs w:val="16"/>
        </w:rPr>
        <w:t>self::</w:t>
      </w:r>
      <w:proofErr w:type="gramEnd"/>
      <w:r w:rsidRPr="0019729C">
        <w:rPr>
          <w:sz w:val="16"/>
          <w:szCs w:val="16"/>
        </w:rPr>
        <w:t>$</w:t>
      </w:r>
      <w:proofErr w:type="spellStart"/>
      <w:r w:rsidRPr="0019729C">
        <w:rPr>
          <w:sz w:val="16"/>
          <w:szCs w:val="16"/>
        </w:rPr>
        <w:t>jsInc</w:t>
      </w:r>
      <w:proofErr w:type="spellEnd"/>
      <w:r w:rsidRPr="0019729C">
        <w:rPr>
          <w:sz w:val="16"/>
          <w:szCs w:val="16"/>
        </w:rPr>
        <w:t xml:space="preserve"> = "$</w:t>
      </w:r>
      <w:proofErr w:type="spellStart"/>
      <w:r w:rsidRPr="0019729C">
        <w:rPr>
          <w:sz w:val="16"/>
          <w:szCs w:val="16"/>
        </w:rPr>
        <w:t>psHome</w:t>
      </w:r>
      <w:proofErr w:type="spellEnd"/>
      <w:r w:rsidRPr="0019729C">
        <w:rPr>
          <w:sz w:val="16"/>
          <w:szCs w:val="16"/>
        </w:rPr>
        <w:t>/../</w:t>
      </w:r>
      <w:proofErr w:type="spellStart"/>
      <w:r w:rsidRPr="0019729C">
        <w:rPr>
          <w:sz w:val="16"/>
          <w:szCs w:val="16"/>
        </w:rPr>
        <w:t>jsinc</w:t>
      </w:r>
      <w:proofErr w:type="spellEnd"/>
      <w:r w:rsidRPr="0019729C">
        <w:rPr>
          <w:sz w:val="16"/>
          <w:szCs w:val="16"/>
        </w:rPr>
        <w:t>";</w:t>
      </w:r>
      <w:r w:rsidRPr="0019729C"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729C">
        <w:rPr>
          <w:sz w:val="16"/>
          <w:szCs w:val="16"/>
        </w:rPr>
        <w:t>//</w:t>
      </w:r>
      <w:proofErr w:type="spellStart"/>
      <w:r w:rsidRPr="0019729C">
        <w:rPr>
          <w:sz w:val="16"/>
          <w:szCs w:val="16"/>
        </w:rPr>
        <w:t>url</w:t>
      </w:r>
      <w:proofErr w:type="spellEnd"/>
      <w:r w:rsidRPr="0019729C">
        <w:rPr>
          <w:sz w:val="16"/>
          <w:szCs w:val="16"/>
        </w:rPr>
        <w:t xml:space="preserve"> where </w:t>
      </w:r>
      <w:proofErr w:type="spellStart"/>
      <w:r w:rsidRPr="0019729C">
        <w:rPr>
          <w:sz w:val="16"/>
          <w:szCs w:val="16"/>
        </w:rPr>
        <w:t>jsinc</w:t>
      </w:r>
      <w:proofErr w:type="spellEnd"/>
      <w:r w:rsidRPr="0019729C">
        <w:rPr>
          <w:sz w:val="16"/>
          <w:szCs w:val="16"/>
        </w:rPr>
        <w:t xml:space="preserve"> can be found on your webserver</w:t>
      </w:r>
    </w:p>
    <w:p w14:paraId="77826E08" w14:textId="699240A8" w:rsidR="00956196" w:rsidRDefault="007572E3" w:rsidP="007572E3">
      <w:pPr>
        <w:pStyle w:val="Heading2"/>
      </w:pPr>
      <w:r>
        <w:t xml:space="preserve">Edit </w:t>
      </w:r>
      <w:proofErr w:type="spellStart"/>
      <w:r>
        <w:t>secrets.php</w:t>
      </w:r>
      <w:proofErr w:type="spellEnd"/>
    </w:p>
    <w:p w14:paraId="3F4C0D41" w14:textId="44ADD676" w:rsidR="007572E3" w:rsidRDefault="007572E3" w:rsidP="007572E3">
      <w:pPr>
        <w:rPr>
          <w:rStyle w:val="codeChar"/>
        </w:rPr>
      </w:pPr>
      <w:r>
        <w:t xml:space="preserve">Copy the template file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</w:t>
      </w:r>
      <w:proofErr w:type="spellStart"/>
      <w:r w:rsidRPr="005D6504">
        <w:rPr>
          <w:rStyle w:val="codeChar"/>
        </w:rPr>
        <w:t>php</w:t>
      </w:r>
      <w:proofErr w:type="spellEnd"/>
      <w:r w:rsidRPr="005D6504">
        <w:rPr>
          <w:rStyle w:val="codeChar"/>
        </w:rPr>
        <w:t>/</w:t>
      </w:r>
      <w:r>
        <w:rPr>
          <w:rStyle w:val="codeChar"/>
        </w:rPr>
        <w:t>app-config/app-</w:t>
      </w:r>
      <w:r>
        <w:rPr>
          <w:rStyle w:val="codeChar"/>
        </w:rPr>
        <w:t>secret-</w:t>
      </w:r>
      <w:proofErr w:type="spellStart"/>
      <w:r>
        <w:rPr>
          <w:rStyle w:val="codeChar"/>
        </w:rPr>
        <w:t>template</w:t>
      </w:r>
      <w:r w:rsidRPr="005D6504">
        <w:rPr>
          <w:rStyle w:val="codeChar"/>
        </w:rPr>
        <w:t>.php</w:t>
      </w:r>
      <w:proofErr w:type="spellEnd"/>
      <w:r w:rsidRPr="007572E3">
        <w:t xml:space="preserve"> to</w:t>
      </w:r>
      <w:r>
        <w:t xml:space="preserve">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</w:t>
      </w:r>
      <w:proofErr w:type="spellStart"/>
      <w:r w:rsidRPr="005D6504">
        <w:rPr>
          <w:rStyle w:val="codeChar"/>
        </w:rPr>
        <w:t>php</w:t>
      </w:r>
      <w:proofErr w:type="spellEnd"/>
      <w:r w:rsidRPr="005D6504">
        <w:rPr>
          <w:rStyle w:val="codeChar"/>
        </w:rPr>
        <w:t>/</w:t>
      </w:r>
      <w:r>
        <w:rPr>
          <w:rStyle w:val="codeChar"/>
        </w:rPr>
        <w:t>app-config/app-</w:t>
      </w:r>
      <w:proofErr w:type="spellStart"/>
      <w:r>
        <w:rPr>
          <w:rStyle w:val="codeChar"/>
        </w:rPr>
        <w:t>secret</w:t>
      </w:r>
      <w:r>
        <w:rPr>
          <w:rStyle w:val="codeChar"/>
        </w:rPr>
        <w:t>.php</w:t>
      </w:r>
      <w:proofErr w:type="spellEnd"/>
    </w:p>
    <w:p w14:paraId="7B2F80DE" w14:textId="6F635609" w:rsidR="007572E3" w:rsidRPr="007572E3" w:rsidRDefault="007572E3" w:rsidP="007572E3">
      <w:r w:rsidRPr="007572E3">
        <w:t>Edit the values in</w:t>
      </w:r>
      <w:r>
        <w:rPr>
          <w:rStyle w:val="codeChar"/>
        </w:rPr>
        <w:t xml:space="preserve"> </w:t>
      </w:r>
      <w:r w:rsidRPr="00046B6C">
        <w:rPr>
          <w:rStyle w:val="codeChar"/>
          <w:i/>
          <w:iCs/>
          <w:shd w:val="clear" w:color="auto" w:fill="C5E0B3" w:themeFill="accent6" w:themeFillTint="66"/>
        </w:rPr>
        <w:t>APP</w:t>
      </w:r>
      <w:r w:rsidRPr="005D6504">
        <w:rPr>
          <w:rStyle w:val="codeChar"/>
        </w:rPr>
        <w:t>/</w:t>
      </w:r>
      <w:proofErr w:type="spellStart"/>
      <w:r w:rsidRPr="005D6504">
        <w:rPr>
          <w:rStyle w:val="codeChar"/>
        </w:rPr>
        <w:t>php</w:t>
      </w:r>
      <w:proofErr w:type="spellEnd"/>
      <w:r w:rsidRPr="005D6504">
        <w:rPr>
          <w:rStyle w:val="codeChar"/>
        </w:rPr>
        <w:t>/</w:t>
      </w:r>
      <w:r>
        <w:rPr>
          <w:rStyle w:val="codeChar"/>
        </w:rPr>
        <w:t>app-config/app-</w:t>
      </w:r>
      <w:proofErr w:type="spellStart"/>
      <w:r>
        <w:rPr>
          <w:rStyle w:val="codeChar"/>
        </w:rPr>
        <w:t>secret.php</w:t>
      </w:r>
      <w:proofErr w:type="spellEnd"/>
    </w:p>
    <w:p w14:paraId="4C9B5653" w14:textId="77777777" w:rsidR="00746DF8" w:rsidRDefault="00746DF8" w:rsidP="00746DF8">
      <w:pPr>
        <w:pStyle w:val="Heading1"/>
      </w:pPr>
      <w:r>
        <w:t>using the app</w:t>
      </w:r>
    </w:p>
    <w:p w14:paraId="5A1BCF71" w14:textId="77777777" w:rsidR="000146CD" w:rsidRPr="000E749B" w:rsidRDefault="000146CD" w:rsidP="00746DF8">
      <w:pPr>
        <w:pStyle w:val="Heading2"/>
      </w:pPr>
      <w:r>
        <w:t>Code structure</w:t>
      </w:r>
    </w:p>
    <w:p w14:paraId="77F1F631" w14:textId="77777777" w:rsidR="000146CD" w:rsidRDefault="000146CD" w:rsidP="000146CD">
      <w:r>
        <w:rPr>
          <w:noProof/>
        </w:rPr>
        <w:drawing>
          <wp:inline distT="0" distB="0" distL="0" distR="0" wp14:anchorId="0CFB3763" wp14:editId="1C889394">
            <wp:extent cx="6243320" cy="2538484"/>
            <wp:effectExtent l="0" t="0" r="0" b="33655"/>
            <wp:docPr id="1376024967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87EB555" w14:textId="77777777" w:rsidR="000146CD" w:rsidRDefault="000146CD" w:rsidP="000146CD"/>
    <w:p w14:paraId="4E8D0413" w14:textId="541B1716" w:rsidR="003C3497" w:rsidRPr="00746DF8" w:rsidRDefault="003C3497" w:rsidP="00746DF8">
      <w:pPr>
        <w:pStyle w:val="Heading2"/>
        <w:rPr>
          <w:rFonts w:cstheme="minorHAnsi"/>
          <w:b/>
          <w:bCs/>
          <w:sz w:val="40"/>
          <w:szCs w:val="40"/>
        </w:rPr>
      </w:pPr>
      <w:r>
        <w:t>Page Structure</w:t>
      </w:r>
      <w:r w:rsidR="00677009">
        <w:rPr>
          <w:noProof/>
        </w:rPr>
        <w:drawing>
          <wp:inline distT="0" distB="0" distL="0" distR="0" wp14:anchorId="46D9A18D" wp14:editId="0809E083">
            <wp:extent cx="5731510" cy="2329815"/>
            <wp:effectExtent l="0" t="0" r="40640" b="0"/>
            <wp:docPr id="1264587749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44EE1FB1" w14:textId="4308EC7D" w:rsidR="00FA617B" w:rsidRDefault="00F84D5C" w:rsidP="00FA617B">
      <w:r>
        <w:t xml:space="preserve">Each </w:t>
      </w:r>
      <w:proofErr w:type="spellStart"/>
      <w:r>
        <w:t>php</w:t>
      </w:r>
      <w:proofErr w:type="spellEnd"/>
      <w:r>
        <w:t xml:space="preserve"> page </w:t>
      </w:r>
    </w:p>
    <w:p w14:paraId="6F1F161F" w14:textId="2DDA3347" w:rsidR="00FA617B" w:rsidRDefault="00FA617B" w:rsidP="00FA617B">
      <w:pPr>
        <w:pStyle w:val="ListParagraph"/>
        <w:numPr>
          <w:ilvl w:val="0"/>
          <w:numId w:val="1"/>
        </w:numPr>
      </w:pPr>
      <w:r>
        <w:t xml:space="preserve">defines the global </w:t>
      </w:r>
      <w:r w:rsidRPr="00FA617B">
        <w:rPr>
          <w:rStyle w:val="codeChar"/>
        </w:rPr>
        <w:t>$root</w:t>
      </w:r>
      <w:r>
        <w:t xml:space="preserve"> which links back to the top curiosity browser folder</w:t>
      </w:r>
    </w:p>
    <w:p w14:paraId="0F9163A6" w14:textId="18556F56" w:rsidR="005E416B" w:rsidRDefault="005E416B" w:rsidP="00FA617B">
      <w:pPr>
        <w:pStyle w:val="ListParagraph"/>
        <w:numPr>
          <w:ilvl w:val="0"/>
          <w:numId w:val="1"/>
        </w:numPr>
      </w:pPr>
      <w:r>
        <w:lastRenderedPageBreak/>
        <w:t xml:space="preserve">pulls in </w:t>
      </w:r>
      <w:r w:rsidRPr="005E416B">
        <w:rPr>
          <w:rStyle w:val="codeChar"/>
        </w:rPr>
        <w:t>$root/</w:t>
      </w:r>
      <w:proofErr w:type="spellStart"/>
      <w:r w:rsidRPr="005E416B">
        <w:rPr>
          <w:rStyle w:val="codeChar"/>
        </w:rPr>
        <w:t>php</w:t>
      </w:r>
      <w:proofErr w:type="spellEnd"/>
      <w:r w:rsidRPr="005E416B">
        <w:rPr>
          <w:rStyle w:val="codeChar"/>
        </w:rPr>
        <w:t>/app-</w:t>
      </w:r>
      <w:proofErr w:type="spellStart"/>
      <w:r w:rsidRPr="005E416B">
        <w:rPr>
          <w:rStyle w:val="codeChar"/>
        </w:rPr>
        <w:t>common.php</w:t>
      </w:r>
      <w:proofErr w:type="spellEnd"/>
      <w:r>
        <w:t xml:space="preserve"> which sets up other </w:t>
      </w:r>
      <w:proofErr w:type="spellStart"/>
      <w:r>
        <w:t>globals</w:t>
      </w:r>
      <w:proofErr w:type="spellEnd"/>
      <w:r w:rsidR="00A07207">
        <w:t xml:space="preserve"> and checks</w:t>
      </w:r>
    </w:p>
    <w:p w14:paraId="2DCA8E37" w14:textId="29EDE708" w:rsidR="00BB57B3" w:rsidRPr="00F84D5C" w:rsidRDefault="00BB57B3" w:rsidP="00BB57B3">
      <w:pPr>
        <w:pStyle w:val="ListParagraph"/>
        <w:numPr>
          <w:ilvl w:val="0"/>
          <w:numId w:val="1"/>
        </w:numPr>
      </w:pPr>
      <w:r>
        <w:t xml:space="preserve">has an associated </w:t>
      </w:r>
      <w:r w:rsidR="003702A1" w:rsidRPr="003702A1">
        <w:rPr>
          <w:rStyle w:val="codeChar"/>
        </w:rPr>
        <w:t>&lt;</w:t>
      </w:r>
      <w:r w:rsidRPr="003702A1">
        <w:rPr>
          <w:rStyle w:val="codeChar"/>
        </w:rPr>
        <w:t>page</w:t>
      </w:r>
      <w:r w:rsidR="003702A1">
        <w:rPr>
          <w:rStyle w:val="codeChar"/>
        </w:rPr>
        <w:t>&gt;</w:t>
      </w:r>
      <w:r w:rsidR="003702A1" w:rsidRPr="003702A1">
        <w:rPr>
          <w:rStyle w:val="codeChar"/>
        </w:rPr>
        <w:t>.</w:t>
      </w:r>
      <w:proofErr w:type="spellStart"/>
      <w:r w:rsidR="003702A1" w:rsidRPr="003702A1">
        <w:rPr>
          <w:rStyle w:val="codeChar"/>
        </w:rPr>
        <w:t>js</w:t>
      </w:r>
      <w:proofErr w:type="spellEnd"/>
      <w:r>
        <w:t xml:space="preserve"> which loads the </w:t>
      </w:r>
      <w:proofErr w:type="spellStart"/>
      <w:r>
        <w:t>jQueryUI</w:t>
      </w:r>
      <w:proofErr w:type="spellEnd"/>
      <w:r>
        <w:t xml:space="preserve"> definition</w:t>
      </w:r>
    </w:p>
    <w:p w14:paraId="2E329F4D" w14:textId="74DD899C" w:rsidR="000C6084" w:rsidRDefault="00402E4F" w:rsidP="00FA617B">
      <w:pPr>
        <w:pStyle w:val="ListParagraph"/>
        <w:numPr>
          <w:ilvl w:val="0"/>
          <w:numId w:val="1"/>
        </w:numPr>
      </w:pPr>
      <w:r>
        <w:t xml:space="preserve">outputs HTML </w:t>
      </w:r>
    </w:p>
    <w:p w14:paraId="0C447225" w14:textId="7E583467" w:rsidR="00402E4F" w:rsidRPr="00402E4F" w:rsidRDefault="00402E4F" w:rsidP="00402E4F">
      <w:pPr>
        <w:pStyle w:val="ListParagraph"/>
        <w:numPr>
          <w:ilvl w:val="1"/>
          <w:numId w:val="1"/>
        </w:numPr>
        <w:rPr>
          <w:rStyle w:val="codeChar"/>
          <w:rFonts w:asciiTheme="minorHAnsi" w:eastAsiaTheme="minorHAnsi" w:hAnsiTheme="minorHAnsi"/>
          <w:kern w:val="2"/>
          <w:sz w:val="22"/>
          <w:szCs w:val="22"/>
          <w:shd w:val="clear" w:color="auto" w:fill="auto"/>
          <w14:ligatures w14:val="standardContextual"/>
        </w:rPr>
      </w:pPr>
      <w:r>
        <w:t xml:space="preserve">pulls in </w:t>
      </w:r>
      <w:r w:rsidRPr="00402E4F">
        <w:rPr>
          <w:rStyle w:val="codeChar"/>
        </w:rPr>
        <w:t>$home/</w:t>
      </w:r>
      <w:proofErr w:type="spellStart"/>
      <w:r w:rsidRPr="00402E4F">
        <w:rPr>
          <w:rStyle w:val="codeChar"/>
        </w:rPr>
        <w:t>php</w:t>
      </w:r>
      <w:proofErr w:type="spellEnd"/>
      <w:r w:rsidRPr="00402E4F">
        <w:rPr>
          <w:rStyle w:val="codeChar"/>
        </w:rPr>
        <w:t>/fragments/</w:t>
      </w:r>
      <w:proofErr w:type="spellStart"/>
      <w:r w:rsidRPr="00402E4F">
        <w:rPr>
          <w:rStyle w:val="codeChar"/>
        </w:rPr>
        <w:t>header.php</w:t>
      </w:r>
      <w:proofErr w:type="spellEnd"/>
    </w:p>
    <w:p w14:paraId="566BC7B0" w14:textId="77777777" w:rsidR="00BB57B3" w:rsidRDefault="00402E4F" w:rsidP="00BB57B3">
      <w:pPr>
        <w:pStyle w:val="ListParagraph"/>
        <w:numPr>
          <w:ilvl w:val="1"/>
          <w:numId w:val="1"/>
        </w:numPr>
      </w:pPr>
      <w:r>
        <w:t xml:space="preserve">contains the html page structure </w:t>
      </w:r>
    </w:p>
    <w:p w14:paraId="3B305601" w14:textId="4C14D63D" w:rsidR="00BB57B3" w:rsidRDefault="00BB57B3" w:rsidP="00BB57B3">
      <w:pPr>
        <w:pStyle w:val="ListParagraph"/>
        <w:numPr>
          <w:ilvl w:val="1"/>
          <w:numId w:val="1"/>
        </w:numPr>
      </w:pPr>
      <w:r>
        <w:t xml:space="preserve">attaches an event handler to the </w:t>
      </w:r>
      <w:r w:rsidRPr="00BB57B3">
        <w:rPr>
          <w:rStyle w:val="codeChar"/>
          <w:lang w:eastAsia="en-GB"/>
        </w:rPr>
        <w:t>body onload</w:t>
      </w:r>
      <w:r w:rsidRPr="00BB57B3">
        <w:rPr>
          <w:rFonts w:ascii="Consolas" w:eastAsia="Times New Roman" w:hAnsi="Consolas" w:cs="Times New Roman"/>
          <w:color w:val="70AD47"/>
          <w:kern w:val="0"/>
          <w:sz w:val="21"/>
          <w:szCs w:val="21"/>
          <w:lang w:eastAsia="en-GB"/>
          <w14:ligatures w14:val="none"/>
        </w:rPr>
        <w:t xml:space="preserve"> </w:t>
      </w:r>
      <w:r w:rsidRPr="003702A1">
        <w:rPr>
          <w:lang w:eastAsia="en-GB"/>
        </w:rPr>
        <w:t>event</w:t>
      </w:r>
    </w:p>
    <w:p w14:paraId="3F4363A4" w14:textId="2E5FAC30" w:rsidR="003702A1" w:rsidRPr="00BB57B3" w:rsidRDefault="003702A1" w:rsidP="003702A1">
      <w:pPr>
        <w:pStyle w:val="ListParagraph"/>
        <w:numPr>
          <w:ilvl w:val="2"/>
          <w:numId w:val="1"/>
        </w:numPr>
      </w:pPr>
      <w:r>
        <w:rPr>
          <w:lang w:eastAsia="en-GB"/>
        </w:rPr>
        <w:t xml:space="preserve">which calls the appropriate function from the associated </w:t>
      </w:r>
      <w:r w:rsidRPr="003702A1">
        <w:rPr>
          <w:rStyle w:val="codeChar"/>
        </w:rPr>
        <w:t>&lt;page</w:t>
      </w:r>
      <w:r>
        <w:rPr>
          <w:rStyle w:val="codeChar"/>
        </w:rPr>
        <w:t>&gt;</w:t>
      </w:r>
      <w:r w:rsidRPr="003702A1">
        <w:rPr>
          <w:rStyle w:val="codeChar"/>
        </w:rPr>
        <w:t>.</w:t>
      </w:r>
      <w:proofErr w:type="spellStart"/>
      <w:r w:rsidRPr="003702A1">
        <w:rPr>
          <w:rStyle w:val="codeChar"/>
        </w:rPr>
        <w:t>js</w:t>
      </w:r>
      <w:proofErr w:type="spellEnd"/>
    </w:p>
    <w:p w14:paraId="50D2BF53" w14:textId="5EE65BFD" w:rsidR="00402E4F" w:rsidRPr="004F0D63" w:rsidRDefault="00402E4F" w:rsidP="00402E4F">
      <w:pPr>
        <w:pStyle w:val="ListParagraph"/>
        <w:numPr>
          <w:ilvl w:val="1"/>
          <w:numId w:val="1"/>
        </w:numPr>
        <w:rPr>
          <w:rStyle w:val="codeChar"/>
          <w:rFonts w:asciiTheme="minorHAnsi" w:eastAsiaTheme="minorHAnsi" w:hAnsiTheme="minorHAnsi"/>
          <w:kern w:val="2"/>
          <w:sz w:val="22"/>
          <w:szCs w:val="22"/>
          <w:shd w:val="clear" w:color="auto" w:fill="auto"/>
          <w14:ligatures w14:val="standardContextual"/>
        </w:rPr>
      </w:pPr>
      <w:r>
        <w:t xml:space="preserve">pulls in </w:t>
      </w:r>
      <w:r w:rsidRPr="00402E4F">
        <w:rPr>
          <w:rStyle w:val="codeChar"/>
        </w:rPr>
        <w:t>$home/</w:t>
      </w:r>
      <w:proofErr w:type="spellStart"/>
      <w:r w:rsidRPr="00402E4F">
        <w:rPr>
          <w:rStyle w:val="codeChar"/>
        </w:rPr>
        <w:t>php</w:t>
      </w:r>
      <w:proofErr w:type="spellEnd"/>
      <w:r w:rsidRPr="00402E4F">
        <w:rPr>
          <w:rStyle w:val="codeChar"/>
        </w:rPr>
        <w:t>/fragments/</w:t>
      </w:r>
      <w:proofErr w:type="spellStart"/>
      <w:r>
        <w:rPr>
          <w:rStyle w:val="codeChar"/>
        </w:rPr>
        <w:t>footer</w:t>
      </w:r>
      <w:r w:rsidRPr="00402E4F">
        <w:rPr>
          <w:rStyle w:val="codeChar"/>
        </w:rPr>
        <w:t>.php</w:t>
      </w:r>
      <w:proofErr w:type="spellEnd"/>
    </w:p>
    <w:p w14:paraId="48E5285A" w14:textId="77777777" w:rsidR="00746DF8" w:rsidRDefault="000A6599" w:rsidP="00746DF8">
      <w:pPr>
        <w:pStyle w:val="Heading2"/>
      </w:pPr>
      <w:r>
        <w:br w:type="page"/>
      </w:r>
      <w:r w:rsidR="00746DF8" w:rsidRPr="00885E8F">
        <w:lastRenderedPageBreak/>
        <w:t>becoming an admin</w:t>
      </w:r>
    </w:p>
    <w:p w14:paraId="1371E590" w14:textId="2F481454" w:rsidR="0073290A" w:rsidRDefault="0073290A" w:rsidP="00343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log into the application</w:t>
      </w:r>
    </w:p>
    <w:p w14:paraId="2C1E3189" w14:textId="77777777" w:rsidR="00603199" w:rsidRDefault="00343630" w:rsidP="0034363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 enters admin page (</w:t>
      </w:r>
      <w:r w:rsidR="0073290A">
        <w:rPr>
          <w:rStyle w:val="codeChar"/>
          <w:i/>
          <w:iCs/>
          <w:shd w:val="clear" w:color="auto" w:fill="C5E0B3" w:themeFill="accent6" w:themeFillTint="66"/>
        </w:rPr>
        <w:t>website</w:t>
      </w:r>
      <w:r w:rsidR="0073290A"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="00732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php</w:t>
      </w:r>
      <w:proofErr w:type="spellEnd"/>
      <w:r w:rsidR="00732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/pages/admin/</w:t>
      </w:r>
      <w:proofErr w:type="spellStart"/>
      <w:r w:rsidR="00732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admin.php</w:t>
      </w:r>
      <w:proofErr w:type="spellEnd"/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) in debug mode</w:t>
      </w: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– this </w:t>
      </w:r>
    </w:p>
    <w:p w14:paraId="648F4ABE" w14:textId="0627F4F6" w:rsidR="00603199" w:rsidRDefault="00603199" w:rsidP="0060319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603199">
        <w:rPr>
          <w:rStyle w:val="codeChar"/>
          <w:lang w:eastAsia="en-GB"/>
        </w:rPr>
        <w:t>https://www.mars-</w:t>
      </w:r>
      <w:r w:rsidRPr="00603199">
        <w:rPr>
          <w:rStyle w:val="codeChar"/>
          <w:szCs w:val="20"/>
          <w:lang w:eastAsia="en-GB"/>
        </w:rPr>
        <w:t>browser</w:t>
      </w:r>
      <w:r w:rsidRPr="00603199">
        <w:rPr>
          <w:rStyle w:val="codeChar"/>
          <w:lang w:eastAsia="en-GB"/>
        </w:rPr>
        <w:t>.co.uk/curiosity/php/pages/admin/admin.php?debug2</w:t>
      </w:r>
    </w:p>
    <w:p w14:paraId="66BA7060" w14:textId="443594BC" w:rsidR="0056690A" w:rsidRDefault="00343630" w:rsidP="0056690A">
      <w:pPr>
        <w:pStyle w:val="ListParagraph"/>
        <w:numPr>
          <w:ilvl w:val="0"/>
          <w:numId w:val="3"/>
        </w:numPr>
        <w:rPr>
          <w:lang w:eastAsia="en-GB"/>
        </w:rPr>
      </w:pPr>
      <w:r w:rsidRPr="00566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shows the </w:t>
      </w:r>
      <w:r w:rsidR="0073290A" w:rsidRPr="0056690A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user </w:t>
      </w:r>
      <w:r w:rsidR="0056690A">
        <w:rPr>
          <w:lang w:eastAsia="en-GB"/>
        </w:rPr>
        <w:t>copy the shown ID</w:t>
      </w:r>
    </w:p>
    <w:p w14:paraId="71881888" w14:textId="5503F44B" w:rsidR="005909E0" w:rsidRPr="005909E0" w:rsidRDefault="005909E0" w:rsidP="005909E0">
      <w:pPr>
        <w:pStyle w:val="code"/>
        <w:ind w:left="1843"/>
      </w:pPr>
      <w:r w:rsidRPr="005909E0">
        <w:rPr>
          <w:rStyle w:val="HTMLCode"/>
          <w:rFonts w:eastAsia="MS UI Gothic" w:cstheme="minorBidi"/>
          <w:sz w:val="18"/>
          <w:szCs w:val="18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5909E0">
        <w:rPr>
          <w:rStyle w:val="HTMLCode"/>
          <w:rFonts w:eastAsia="MS UI Gothic"/>
          <w:sz w:val="18"/>
          <w:szCs w:val="18"/>
        </w:rPr>
        <w:t> </w:t>
      </w:r>
      <w:r w:rsidRPr="005909E0">
        <w:rPr>
          <w:rStyle w:val="HTMLCode"/>
          <w:rFonts w:eastAsia="MS UI Gothic" w:cstheme="minorBidi"/>
          <w:sz w:val="18"/>
          <w:szCs w:val="18"/>
        </w:rPr>
        <w:t xml:space="preserve">Enter&gt; </w:t>
      </w:r>
      <w:proofErr w:type="spellStart"/>
      <w:r w:rsidRPr="005909E0">
        <w:rPr>
          <w:rStyle w:val="HTMLCode"/>
          <w:rFonts w:eastAsia="MS UI Gothic" w:cstheme="minorBidi"/>
          <w:sz w:val="18"/>
          <w:szCs w:val="18"/>
        </w:rPr>
        <w:t>cAuth.get_user_id</w:t>
      </w:r>
      <w:proofErr w:type="spellEnd"/>
    </w:p>
    <w:p w14:paraId="0D2217D0" w14:textId="2F4EDE31" w:rsidR="005909E0" w:rsidRPr="005909E0" w:rsidRDefault="005909E0" w:rsidP="005909E0">
      <w:pPr>
        <w:pStyle w:val="code"/>
        <w:ind w:left="1843"/>
      </w:pPr>
      <w:r w:rsidRPr="005909E0">
        <w:rPr>
          <w:rStyle w:val="HTMLCode"/>
          <w:rFonts w:eastAsia="MS UI Gothic" w:cstheme="minorBidi"/>
          <w:sz w:val="18"/>
          <w:szCs w:val="18"/>
        </w:rPr>
        <w:t>      17-08-2024 10:37:37: user ID is 101597</w:t>
      </w:r>
      <w:r>
        <w:rPr>
          <w:rStyle w:val="HTMLCode"/>
          <w:rFonts w:eastAsia="MS UI Gothic" w:cstheme="minorBidi"/>
          <w:sz w:val="18"/>
          <w:szCs w:val="18"/>
        </w:rPr>
        <w:t>#########</w:t>
      </w:r>
    </w:p>
    <w:p w14:paraId="6FF84A85" w14:textId="3D454EFE" w:rsidR="005909E0" w:rsidRPr="005909E0" w:rsidRDefault="005909E0" w:rsidP="005909E0">
      <w:pPr>
        <w:pStyle w:val="code"/>
        <w:ind w:left="1843"/>
      </w:pPr>
      <w:r w:rsidRPr="005909E0">
        <w:rPr>
          <w:rStyle w:val="HTMLCode"/>
          <w:rFonts w:eastAsia="MS UI Gothic" w:cstheme="minorBidi"/>
          <w:sz w:val="18"/>
          <w:szCs w:val="18"/>
        </w:rPr>
        <w:t xml:space="preserve">17-08-2024 10:37:37: </w:t>
      </w:r>
      <w:r w:rsidRPr="005909E0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5909E0">
        <w:rPr>
          <w:rStyle w:val="HTMLCode"/>
          <w:rFonts w:eastAsia="MS UI Gothic"/>
          <w:sz w:val="18"/>
          <w:szCs w:val="18"/>
        </w:rPr>
        <w:t> </w:t>
      </w:r>
      <w:r w:rsidRPr="005909E0">
        <w:rPr>
          <w:rStyle w:val="HTMLCode"/>
          <w:rFonts w:eastAsia="MS UI Gothic" w:cstheme="minorBidi"/>
          <w:sz w:val="18"/>
          <w:szCs w:val="18"/>
        </w:rPr>
        <w:t xml:space="preserve">Leave &gt; </w:t>
      </w:r>
      <w:proofErr w:type="spellStart"/>
      <w:r w:rsidRPr="005909E0">
        <w:rPr>
          <w:rStyle w:val="HTMLCode"/>
          <w:rFonts w:eastAsia="MS UI Gothic" w:cstheme="minorBidi"/>
          <w:sz w:val="18"/>
          <w:szCs w:val="18"/>
        </w:rPr>
        <w:t>cAuth.get_user_id</w:t>
      </w:r>
      <w:proofErr w:type="spellEnd"/>
    </w:p>
    <w:p w14:paraId="73376990" w14:textId="4BD70CCD" w:rsidR="0056690A" w:rsidRDefault="0056690A" w:rsidP="003436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take a copy of the shown </w:t>
      </w:r>
      <w:r w:rsidR="009B47B5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USERID</w:t>
      </w:r>
    </w:p>
    <w:p w14:paraId="252CF0F7" w14:textId="77777777" w:rsidR="0056690A" w:rsidRDefault="00343630" w:rsidP="00343630">
      <w:pPr>
        <w:numPr>
          <w:ilvl w:val="1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create a file </w:t>
      </w:r>
      <w:proofErr w:type="spellStart"/>
      <w:proofErr w:type="gramStart"/>
      <w:r w:rsidRPr="00343630">
        <w:rPr>
          <w:rStyle w:val="codeChar"/>
          <w:lang w:eastAsia="en-GB"/>
        </w:rPr>
        <w:t>ckadmin.json</w:t>
      </w:r>
      <w:proofErr w:type="spellEnd"/>
      <w:proofErr w:type="gramEnd"/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in </w:t>
      </w:r>
      <w:r w:rsidR="0056690A" w:rsidRPr="0064001B">
        <w:rPr>
          <w:rStyle w:val="codeChar"/>
          <w:i/>
          <w:iCs/>
          <w:shd w:val="clear" w:color="auto" w:fill="C5E0B3" w:themeFill="accent6" w:themeFillTint="66"/>
        </w:rPr>
        <w:t>DOCROOT</w:t>
      </w:r>
      <w:r w:rsidR="0056690A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/</w:t>
      </w:r>
      <w:proofErr w:type="spellStart"/>
      <w:r w:rsidR="0056690A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php</w:t>
      </w:r>
      <w:proofErr w:type="spellEnd"/>
      <w:r w:rsidR="0056690A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/</w:t>
      </w:r>
      <w:r w:rsidRPr="00343630">
        <w:rPr>
          <w:rFonts w:ascii="Courier New" w:eastAsia="Times New Roman" w:hAnsi="Courier New" w:cs="Courier New"/>
          <w:color w:val="1F2328"/>
          <w:kern w:val="0"/>
          <w:sz w:val="18"/>
          <w:szCs w:val="18"/>
          <w:lang w:eastAsia="en-GB"/>
          <w14:ligatures w14:val="none"/>
        </w:rPr>
        <w:t>app-config</w:t>
      </w:r>
      <w:r w:rsidRPr="00343630"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 folder with the following contents</w:t>
      </w:r>
    </w:p>
    <w:p w14:paraId="05909D05" w14:textId="42AD609A" w:rsidR="00343630" w:rsidRPr="00343630" w:rsidRDefault="00343630" w:rsidP="0056690A">
      <w:pPr>
        <w:pStyle w:val="code"/>
        <w:ind w:left="1843"/>
        <w:rPr>
          <w:rFonts w:ascii="Segoe UI" w:hAnsi="Segoe UI" w:cs="Segoe UI"/>
          <w:sz w:val="21"/>
          <w:szCs w:val="21"/>
          <w:lang w:eastAsia="en-GB"/>
        </w:rPr>
      </w:pPr>
      <w:proofErr w:type="gramStart"/>
      <w:r w:rsidRPr="00343630">
        <w:rPr>
          <w:lang w:eastAsia="en-GB"/>
        </w:rPr>
        <w:t>{ "</w:t>
      </w:r>
      <w:proofErr w:type="spellStart"/>
      <w:proofErr w:type="gramEnd"/>
      <w:r w:rsidRPr="00343630">
        <w:rPr>
          <w:lang w:eastAsia="en-GB"/>
        </w:rPr>
        <w:t>admin_ids</w:t>
      </w:r>
      <w:proofErr w:type="spellEnd"/>
      <w:r w:rsidRPr="00343630">
        <w:rPr>
          <w:lang w:eastAsia="en-GB"/>
        </w:rPr>
        <w:t>": ["adminid1","adminid2"] }</w:t>
      </w:r>
    </w:p>
    <w:p w14:paraId="070EEB34" w14:textId="77777777" w:rsidR="00343630" w:rsidRPr="00343630" w:rsidRDefault="00343630" w:rsidP="00343630"/>
    <w:p w14:paraId="3A4ACB93" w14:textId="7EC060EA" w:rsidR="009B47B5" w:rsidRDefault="009B47B5" w:rsidP="009B4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admin page in debug to confirm that the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>userid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has been ingested and user is admin</w:t>
      </w:r>
    </w:p>
    <w:p w14:paraId="4A44CAA3" w14:textId="77777777" w:rsidR="00E1054A" w:rsidRPr="00E1054A" w:rsidRDefault="00E1054A" w:rsidP="00E1054A">
      <w:pPr>
        <w:pStyle w:val="code"/>
      </w:pPr>
      <w:r w:rsidRPr="00E1054A">
        <w:rPr>
          <w:rStyle w:val="HTMLCode"/>
          <w:rFonts w:eastAsia="MS UI Gothic" w:cstheme="minorBidi"/>
          <w:sz w:val="18"/>
          <w:szCs w:val="18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E1054A">
        <w:rPr>
          <w:rStyle w:val="HTMLCode"/>
          <w:rFonts w:eastAsia="MS UI Gothic"/>
          <w:sz w:val="18"/>
          <w:szCs w:val="18"/>
        </w:rPr>
        <w:t> </w:t>
      </w:r>
      <w:r w:rsidRPr="00E1054A">
        <w:rPr>
          <w:rStyle w:val="HTMLCode"/>
          <w:rFonts w:eastAsia="MS UI Gothic" w:cstheme="minorBidi"/>
          <w:sz w:val="18"/>
          <w:szCs w:val="18"/>
        </w:rPr>
        <w:t xml:space="preserve">Enter&gt; </w:t>
      </w:r>
      <w:proofErr w:type="spellStart"/>
      <w:r w:rsidRPr="00E1054A">
        <w:rPr>
          <w:rStyle w:val="HTMLCode"/>
          <w:rFonts w:eastAsia="MS UI Gothic" w:cstheme="minorBidi"/>
          <w:sz w:val="18"/>
          <w:szCs w:val="18"/>
        </w:rPr>
        <w:t>cAuth.check_for_admin_id_file</w:t>
      </w:r>
      <w:proofErr w:type="spellEnd"/>
    </w:p>
    <w:p w14:paraId="4C1EA6A8" w14:textId="777F04A3" w:rsidR="00E1054A" w:rsidRPr="00E1054A" w:rsidRDefault="00E1054A" w:rsidP="00E1054A">
      <w:pPr>
        <w:pStyle w:val="code"/>
      </w:pPr>
      <w:r w:rsidRPr="00E1054A">
        <w:rPr>
          <w:rStyle w:val="HTMLCode"/>
          <w:rFonts w:eastAsia="MS UI Gothic" w:cstheme="minorBidi"/>
          <w:sz w:val="18"/>
          <w:szCs w:val="18"/>
        </w:rPr>
        <w:t>17-08-2024 10:45:36: checking for ID file '/homepages/14/d542224021/htdocs/mars/curiosity/php/app-config/ckadmin.json'</w:t>
      </w:r>
    </w:p>
    <w:p w14:paraId="4EEC53E5" w14:textId="5EE1DF3E" w:rsidR="00E1054A" w:rsidRPr="00E1054A" w:rsidRDefault="00E1054A" w:rsidP="00E1054A">
      <w:pPr>
        <w:pStyle w:val="code"/>
      </w:pPr>
      <w:r w:rsidRPr="00E1054A">
        <w:rPr>
          <w:rStyle w:val="HTMLCode"/>
          <w:rFonts w:eastAsia="MS UI Gothic" w:cstheme="minorBidi"/>
          <w:sz w:val="18"/>
          <w:szCs w:val="18"/>
        </w:rPr>
        <w:t xml:space="preserve">17-08-2024 10:45:36: </w:t>
      </w:r>
      <w:r w:rsidRPr="00E1054A">
        <w:rPr>
          <w:rStyle w:val="HTMLCode"/>
          <w:rFonts w:ascii="Segoe UI Symbol" w:eastAsia="MS UI Gothic" w:hAnsi="Segoe UI Symbol" w:cs="Segoe UI Symbol"/>
          <w:sz w:val="18"/>
          <w:szCs w:val="18"/>
        </w:rPr>
        <w:t>❖</w:t>
      </w:r>
      <w:r w:rsidRPr="00E1054A">
        <w:rPr>
          <w:rStyle w:val="HTMLCode"/>
          <w:rFonts w:eastAsia="MS UI Gothic" w:cstheme="minorBidi"/>
          <w:sz w:val="18"/>
          <w:szCs w:val="18"/>
        </w:rPr>
        <w:t xml:space="preserve"> ID file found</w:t>
      </w:r>
    </w:p>
    <w:p w14:paraId="5B5B625D" w14:textId="1A3E3B72" w:rsidR="00E1054A" w:rsidRPr="00E1054A" w:rsidRDefault="00E1054A" w:rsidP="00E1054A">
      <w:pPr>
        <w:pStyle w:val="code"/>
        <w:rPr>
          <w:rStyle w:val="HTMLCode"/>
          <w:rFonts w:eastAsia="MS UI Gothic" w:cstheme="minorBidi"/>
          <w:sz w:val="18"/>
          <w:szCs w:val="18"/>
        </w:rPr>
      </w:pPr>
      <w:r w:rsidRPr="00E1054A">
        <w:rPr>
          <w:rStyle w:val="HTMLCode"/>
          <w:rFonts w:eastAsia="MS UI Gothic" w:cstheme="minorBidi"/>
          <w:sz w:val="18"/>
          <w:szCs w:val="18"/>
        </w:rPr>
        <w:t xml:space="preserve">17-08-2024 10:45:36: file contains </w:t>
      </w:r>
      <w:proofErr w:type="spellStart"/>
      <w:r w:rsidRPr="00E1054A">
        <w:rPr>
          <w:rStyle w:val="HTMLCode"/>
          <w:rFonts w:eastAsia="MS UI Gothic" w:cstheme="minorBidi"/>
          <w:sz w:val="18"/>
          <w:szCs w:val="18"/>
        </w:rPr>
        <w:t>json</w:t>
      </w:r>
      <w:proofErr w:type="spellEnd"/>
    </w:p>
    <w:p w14:paraId="74CAF897" w14:textId="0DE249C1" w:rsidR="00E1054A" w:rsidRPr="00E1054A" w:rsidRDefault="00E1054A" w:rsidP="00E1054A">
      <w:pPr>
        <w:pStyle w:val="code"/>
      </w:pPr>
      <w:r w:rsidRPr="00E1054A">
        <w:t xml:space="preserve">17-08-2024 10:45:36: Adding </w:t>
      </w:r>
      <w:r w:rsidRPr="005909E0">
        <w:rPr>
          <w:rStyle w:val="HTMLCode"/>
          <w:rFonts w:eastAsia="MS UI Gothic" w:cstheme="minorBidi"/>
          <w:sz w:val="18"/>
          <w:szCs w:val="18"/>
        </w:rPr>
        <w:t>101597</w:t>
      </w:r>
      <w:r>
        <w:rPr>
          <w:rStyle w:val="HTMLCode"/>
          <w:rFonts w:eastAsia="MS UI Gothic" w:cstheme="minorBidi"/>
          <w:sz w:val="18"/>
          <w:szCs w:val="18"/>
        </w:rPr>
        <w:t xml:space="preserve">######### </w:t>
      </w:r>
      <w:r w:rsidRPr="00E1054A">
        <w:t xml:space="preserve">to role </w:t>
      </w:r>
      <w:proofErr w:type="spellStart"/>
      <w:r w:rsidRPr="00E1054A">
        <w:t>ckadmin</w:t>
      </w:r>
      <w:proofErr w:type="spellEnd"/>
    </w:p>
    <w:p w14:paraId="6B897CB2" w14:textId="3763C0D7" w:rsidR="009B47B5" w:rsidRDefault="009B47B5" w:rsidP="009B4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reload the </w:t>
      </w:r>
      <w:r>
        <w:rPr>
          <w:rStyle w:val="codeChar"/>
          <w:i/>
          <w:iCs/>
          <w:shd w:val="clear" w:color="auto" w:fill="C5E0B3" w:themeFill="accent6" w:themeFillTint="66"/>
        </w:rPr>
        <w:t>website</w:t>
      </w:r>
      <w:r w:rsidRPr="009B47B5">
        <w:t xml:space="preserve"> </w:t>
      </w:r>
      <w:r>
        <w:t>to confirm that admin button is visible for user</w:t>
      </w:r>
    </w:p>
    <w:p w14:paraId="66E79CCB" w14:textId="215FDEEB" w:rsidR="000A6599" w:rsidRPr="009B47B5" w:rsidRDefault="009B47B5" w:rsidP="009B47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1"/>
          <w:szCs w:val="21"/>
          <w:lang w:eastAsia="en-GB"/>
          <w14:ligatures w14:val="none"/>
        </w:rPr>
        <w:t xml:space="preserve"> reload the admin page normally</w:t>
      </w:r>
    </w:p>
    <w:sectPr w:rsidR="000A6599" w:rsidRPr="009B47B5" w:rsidSect="00603199">
      <w:footerReference w:type="default" r:id="rId33"/>
      <w:pgSz w:w="11906" w:h="16838"/>
      <w:pgMar w:top="1440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7B257" w14:textId="77777777" w:rsidR="005E41B1" w:rsidRDefault="005E41B1" w:rsidP="003E1B38">
      <w:pPr>
        <w:spacing w:after="0" w:line="240" w:lineRule="auto"/>
      </w:pPr>
      <w:r>
        <w:separator/>
      </w:r>
    </w:p>
  </w:endnote>
  <w:endnote w:type="continuationSeparator" w:id="0">
    <w:p w14:paraId="76ED9B5F" w14:textId="77777777" w:rsidR="005E41B1" w:rsidRDefault="005E41B1" w:rsidP="003E1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01127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2F6DC75" w14:textId="7ED38D67" w:rsidR="003E1B38" w:rsidRDefault="003E1B3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8EB819A" w14:textId="77777777" w:rsidR="003E1B38" w:rsidRDefault="003E1B38" w:rsidP="003E1B3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5BCB44" w14:textId="77777777" w:rsidR="005E41B1" w:rsidRDefault="005E41B1" w:rsidP="003E1B38">
      <w:pPr>
        <w:spacing w:after="0" w:line="240" w:lineRule="auto"/>
      </w:pPr>
      <w:r>
        <w:separator/>
      </w:r>
    </w:p>
  </w:footnote>
  <w:footnote w:type="continuationSeparator" w:id="0">
    <w:p w14:paraId="0BA57762" w14:textId="77777777" w:rsidR="005E41B1" w:rsidRDefault="005E41B1" w:rsidP="003E1B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C0925"/>
    <w:multiLevelType w:val="hybridMultilevel"/>
    <w:tmpl w:val="810C3188"/>
    <w:lvl w:ilvl="0" w:tplc="6CC40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827C0"/>
    <w:multiLevelType w:val="multilevel"/>
    <w:tmpl w:val="5A66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6542A"/>
    <w:multiLevelType w:val="hybridMultilevel"/>
    <w:tmpl w:val="57D01926"/>
    <w:lvl w:ilvl="0" w:tplc="48CAF3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40230">
    <w:abstractNumId w:val="0"/>
  </w:num>
  <w:num w:numId="2" w16cid:durableId="1614557395">
    <w:abstractNumId w:val="2"/>
  </w:num>
  <w:num w:numId="3" w16cid:durableId="49410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E5"/>
    <w:rsid w:val="00006394"/>
    <w:rsid w:val="000146CD"/>
    <w:rsid w:val="00024575"/>
    <w:rsid w:val="00024CBC"/>
    <w:rsid w:val="00024FAF"/>
    <w:rsid w:val="000311E5"/>
    <w:rsid w:val="00043140"/>
    <w:rsid w:val="00046B6C"/>
    <w:rsid w:val="00081593"/>
    <w:rsid w:val="000A6599"/>
    <w:rsid w:val="000C6084"/>
    <w:rsid w:val="000E749B"/>
    <w:rsid w:val="0014232A"/>
    <w:rsid w:val="00166F80"/>
    <w:rsid w:val="00181E2D"/>
    <w:rsid w:val="001841DD"/>
    <w:rsid w:val="00185CE2"/>
    <w:rsid w:val="0019729C"/>
    <w:rsid w:val="00272312"/>
    <w:rsid w:val="00297AB0"/>
    <w:rsid w:val="002A7A46"/>
    <w:rsid w:val="002B35F0"/>
    <w:rsid w:val="002C429F"/>
    <w:rsid w:val="002C4417"/>
    <w:rsid w:val="002C6769"/>
    <w:rsid w:val="00303FFA"/>
    <w:rsid w:val="00343630"/>
    <w:rsid w:val="003702A1"/>
    <w:rsid w:val="00390D9C"/>
    <w:rsid w:val="003B599C"/>
    <w:rsid w:val="003C3497"/>
    <w:rsid w:val="003E1B38"/>
    <w:rsid w:val="003E1F5A"/>
    <w:rsid w:val="003E5E46"/>
    <w:rsid w:val="00402E4F"/>
    <w:rsid w:val="004117A5"/>
    <w:rsid w:val="00456DD2"/>
    <w:rsid w:val="00460987"/>
    <w:rsid w:val="00495776"/>
    <w:rsid w:val="004A2EC6"/>
    <w:rsid w:val="004F0D63"/>
    <w:rsid w:val="00511B16"/>
    <w:rsid w:val="005521F8"/>
    <w:rsid w:val="0056690A"/>
    <w:rsid w:val="00574875"/>
    <w:rsid w:val="005909E0"/>
    <w:rsid w:val="005C530A"/>
    <w:rsid w:val="005D6504"/>
    <w:rsid w:val="005E416B"/>
    <w:rsid w:val="005E41B1"/>
    <w:rsid w:val="005F66CC"/>
    <w:rsid w:val="005F6E96"/>
    <w:rsid w:val="00603199"/>
    <w:rsid w:val="0064001B"/>
    <w:rsid w:val="00664B49"/>
    <w:rsid w:val="00673F4F"/>
    <w:rsid w:val="00677009"/>
    <w:rsid w:val="00696004"/>
    <w:rsid w:val="006B74B7"/>
    <w:rsid w:val="0073290A"/>
    <w:rsid w:val="007344E7"/>
    <w:rsid w:val="007455E3"/>
    <w:rsid w:val="00746DF8"/>
    <w:rsid w:val="007572E3"/>
    <w:rsid w:val="007C4FEB"/>
    <w:rsid w:val="00885E8F"/>
    <w:rsid w:val="008A183F"/>
    <w:rsid w:val="00902A32"/>
    <w:rsid w:val="00924F7F"/>
    <w:rsid w:val="009353F7"/>
    <w:rsid w:val="00950622"/>
    <w:rsid w:val="00956196"/>
    <w:rsid w:val="00967E4F"/>
    <w:rsid w:val="009817C0"/>
    <w:rsid w:val="009834CD"/>
    <w:rsid w:val="009A0A11"/>
    <w:rsid w:val="009B47B5"/>
    <w:rsid w:val="009B5549"/>
    <w:rsid w:val="009D215F"/>
    <w:rsid w:val="009F67C3"/>
    <w:rsid w:val="00A07207"/>
    <w:rsid w:val="00A23024"/>
    <w:rsid w:val="00A27E9E"/>
    <w:rsid w:val="00A3302E"/>
    <w:rsid w:val="00A97CAD"/>
    <w:rsid w:val="00AA3183"/>
    <w:rsid w:val="00AD7F2F"/>
    <w:rsid w:val="00AF71CD"/>
    <w:rsid w:val="00B15533"/>
    <w:rsid w:val="00B16B69"/>
    <w:rsid w:val="00B55BFE"/>
    <w:rsid w:val="00B95F0E"/>
    <w:rsid w:val="00BB57B3"/>
    <w:rsid w:val="00BC6E2A"/>
    <w:rsid w:val="00C04BB4"/>
    <w:rsid w:val="00C07263"/>
    <w:rsid w:val="00C16BE5"/>
    <w:rsid w:val="00C20EF5"/>
    <w:rsid w:val="00C32199"/>
    <w:rsid w:val="00C32506"/>
    <w:rsid w:val="00C456B5"/>
    <w:rsid w:val="00C467A6"/>
    <w:rsid w:val="00CC1B38"/>
    <w:rsid w:val="00CC372C"/>
    <w:rsid w:val="00CC5DB6"/>
    <w:rsid w:val="00CD6AD2"/>
    <w:rsid w:val="00CF3EAB"/>
    <w:rsid w:val="00D01F96"/>
    <w:rsid w:val="00D10CAE"/>
    <w:rsid w:val="00D45A13"/>
    <w:rsid w:val="00D55E0B"/>
    <w:rsid w:val="00DC3513"/>
    <w:rsid w:val="00DD5AB4"/>
    <w:rsid w:val="00E1054A"/>
    <w:rsid w:val="00E90460"/>
    <w:rsid w:val="00E91AEA"/>
    <w:rsid w:val="00E92CE0"/>
    <w:rsid w:val="00EA6E05"/>
    <w:rsid w:val="00F1085A"/>
    <w:rsid w:val="00F164BA"/>
    <w:rsid w:val="00F43E45"/>
    <w:rsid w:val="00F55633"/>
    <w:rsid w:val="00F80379"/>
    <w:rsid w:val="00F84D5C"/>
    <w:rsid w:val="00FA3F85"/>
    <w:rsid w:val="00FA617B"/>
    <w:rsid w:val="00FA7A05"/>
    <w:rsid w:val="00FB31EB"/>
    <w:rsid w:val="00FE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5D1B"/>
  <w15:chartTrackingRefBased/>
  <w15:docId w15:val="{48CC8B2D-1C2D-4506-B469-985267F8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B5"/>
  </w:style>
  <w:style w:type="paragraph" w:styleId="Heading1">
    <w:name w:val="heading 1"/>
    <w:basedOn w:val="Normal"/>
    <w:next w:val="Normal"/>
    <w:link w:val="Heading1Char"/>
    <w:uiPriority w:val="9"/>
    <w:qFormat/>
    <w:rsid w:val="00CD6AD2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E8F"/>
    <w:pPr>
      <w:keepNext/>
      <w:keepLines/>
      <w:spacing w:before="40" w:after="0"/>
      <w:outlineLvl w:val="1"/>
    </w:pPr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4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6AD2"/>
    <w:rPr>
      <w:rFonts w:eastAsiaTheme="majorEastAsia" w:cstheme="minorHAnsi"/>
      <w:b/>
      <w:bCs/>
      <w:color w:val="2F5496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0E74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C6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E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E2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5E8F"/>
    <w:rPr>
      <w:rFonts w:ascii="Cascadia Code" w:eastAsiaTheme="majorEastAsia" w:hAnsi="Cascadia Code" w:cs="Cascadia Code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841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841DD"/>
    <w:rPr>
      <w:b/>
      <w:bCs/>
    </w:rPr>
  </w:style>
  <w:style w:type="paragraph" w:customStyle="1" w:styleId="code">
    <w:name w:val="code"/>
    <w:basedOn w:val="Normal"/>
    <w:link w:val="codeChar"/>
    <w:qFormat/>
    <w:rsid w:val="006031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EEAF6" w:themeFill="accent5" w:themeFillTint="33"/>
      <w:spacing w:after="0" w:line="240" w:lineRule="auto"/>
      <w:ind w:left="426"/>
    </w:pPr>
    <w:rPr>
      <w:rFonts w:ascii="Courier New" w:eastAsia="MS UI Gothic" w:hAnsi="Courier New"/>
      <w:kern w:val="0"/>
      <w:sz w:val="18"/>
      <w:szCs w:val="18"/>
      <w14:ligatures w14:val="none"/>
    </w:rPr>
  </w:style>
  <w:style w:type="character" w:customStyle="1" w:styleId="codeChar">
    <w:name w:val="code Char"/>
    <w:basedOn w:val="DefaultParagraphFont"/>
    <w:link w:val="code"/>
    <w:rsid w:val="00603199"/>
    <w:rPr>
      <w:rFonts w:ascii="Courier New" w:eastAsia="MS UI Gothic" w:hAnsi="Courier New"/>
      <w:kern w:val="0"/>
      <w:sz w:val="18"/>
      <w:szCs w:val="18"/>
      <w:shd w:val="clear" w:color="auto" w:fill="DEEAF6" w:themeFill="accent5" w:themeFillTint="33"/>
      <w14:ligatures w14:val="none"/>
    </w:rPr>
  </w:style>
  <w:style w:type="paragraph" w:customStyle="1" w:styleId="optional">
    <w:name w:val="optional"/>
    <w:basedOn w:val="code"/>
    <w:link w:val="optionalChar"/>
    <w:qFormat/>
    <w:rsid w:val="001841DD"/>
    <w:pPr>
      <w:shd w:val="clear" w:color="auto" w:fill="FFF2CC" w:themeFill="accent4" w:themeFillTint="33"/>
    </w:pPr>
  </w:style>
  <w:style w:type="character" w:customStyle="1" w:styleId="optionalChar">
    <w:name w:val="optional Char"/>
    <w:basedOn w:val="codeChar"/>
    <w:link w:val="optional"/>
    <w:rsid w:val="001841DD"/>
    <w:rPr>
      <w:rFonts w:ascii="Courier New" w:eastAsia="MS UI Gothic" w:hAnsi="Courier New"/>
      <w:kern w:val="0"/>
      <w:sz w:val="16"/>
      <w:szCs w:val="18"/>
      <w:shd w:val="clear" w:color="auto" w:fill="FFF2CC" w:themeFill="accent4" w:themeFillTint="33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456DD2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A4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A46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3E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B38"/>
  </w:style>
  <w:style w:type="paragraph" w:styleId="Footer">
    <w:name w:val="footer"/>
    <w:basedOn w:val="Normal"/>
    <w:link w:val="FooterChar"/>
    <w:uiPriority w:val="99"/>
    <w:unhideWhenUsed/>
    <w:rsid w:val="003E1B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B38"/>
  </w:style>
  <w:style w:type="paragraph" w:styleId="NormalWeb">
    <w:name w:val="Normal (Web)"/>
    <w:basedOn w:val="Normal"/>
    <w:uiPriority w:val="99"/>
    <w:semiHidden/>
    <w:unhideWhenUsed/>
    <w:rsid w:val="003436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36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4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7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5.jpeg"/><Relationship Id="rId26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hyperlink" Target="https://github.com/open768/curiosity_browser" TargetMode="External"/><Relationship Id="rId12" Type="http://schemas.openxmlformats.org/officeDocument/2006/relationships/hyperlink" Target="https://sourceforge.net/projects/miniserver/files/" TargetMode="External"/><Relationship Id="rId17" Type="http://schemas.openxmlformats.org/officeDocument/2006/relationships/image" Target="media/image4.jpeg"/><Relationship Id="rId25" Type="http://schemas.openxmlformats.org/officeDocument/2006/relationships/diagramQuickStyle" Target="diagrams/quickStyle1.xml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6.jpeg"/><Relationship Id="rId29" Type="http://schemas.openxmlformats.org/officeDocument/2006/relationships/diagramLayout" Target="diagrams/layou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ormserver.com/" TargetMode="External"/><Relationship Id="rId24" Type="http://schemas.openxmlformats.org/officeDocument/2006/relationships/diagramLayout" Target="diagrams/layout1.xml"/><Relationship Id="rId32" Type="http://schemas.microsoft.com/office/2007/relationships/diagramDrawing" Target="diagrams/drawing2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diagramData" Target="diagrams/data1.xml"/><Relationship Id="rId28" Type="http://schemas.openxmlformats.org/officeDocument/2006/relationships/diagramData" Target="diagrams/data2.xml"/><Relationship Id="rId10" Type="http://schemas.openxmlformats.org/officeDocument/2006/relationships/hyperlink" Target="https://github.com/open768/jsinc" TargetMode="External"/><Relationship Id="rId19" Type="http://schemas.openxmlformats.org/officeDocument/2006/relationships/hyperlink" Target="https://aka.ms/installpowertoys" TargetMode="External"/><Relationship Id="rId31" Type="http://schemas.openxmlformats.org/officeDocument/2006/relationships/diagramColors" Target="diagrams/colors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768/spaceinc" TargetMode="External"/><Relationship Id="rId14" Type="http://schemas.openxmlformats.org/officeDocument/2006/relationships/hyperlink" Target="https://portableapps.com/" TargetMode="External"/><Relationship Id="rId22" Type="http://schemas.openxmlformats.org/officeDocument/2006/relationships/image" Target="media/image8.png"/><Relationship Id="rId27" Type="http://schemas.microsoft.com/office/2007/relationships/diagramDrawing" Target="diagrams/drawing1.xml"/><Relationship Id="rId30" Type="http://schemas.openxmlformats.org/officeDocument/2006/relationships/diagramQuickStyle" Target="diagrams/quickStyle2.xml"/><Relationship Id="rId35" Type="http://schemas.openxmlformats.org/officeDocument/2006/relationships/theme" Target="theme/theme1.xml"/><Relationship Id="rId8" Type="http://schemas.openxmlformats.org/officeDocument/2006/relationships/hyperlink" Target="https://github.com/open768/phpinc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webroot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phpinc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jsinc	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extra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4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4"/>
      <dgm:spPr/>
    </dgm:pt>
    <dgm:pt modelId="{6D56C182-C11A-4716-9F11-7B4894A327FB}" type="pres">
      <dgm:prSet presAssocID="{57C12EB9-C753-4809-975E-3959D3BEDCE8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1" presStyleCnt="4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1" presStyleCnt="4"/>
      <dgm:spPr/>
    </dgm:pt>
    <dgm:pt modelId="{DDCC6FCC-1B8E-4C11-BF7F-2C6E4D5A4BEB}" type="pres">
      <dgm:prSet presAssocID="{5A698B4A-2D77-4B13-ABA3-C4F938F630DF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2" presStyleCnt="4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2" presStyleCnt="4"/>
      <dgm:spPr/>
    </dgm:pt>
    <dgm:pt modelId="{ED7495CA-BEAC-4B86-819B-0395E3ED51BE}" type="pres">
      <dgm:prSet presAssocID="{43502299-6F48-4083-9672-60B3E1EDC833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3" presStyleCnt="4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3" presStyleCnt="4"/>
      <dgm:spPr/>
    </dgm:pt>
    <dgm:pt modelId="{3EC367BF-97CB-44BC-AEE2-03656F398522}" type="pres">
      <dgm:prSet presAssocID="{34FE9153-E407-4D79-8347-39AF1C650399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1" destOrd="0" parTransId="{B02E9C15-76D8-4BFB-9F0E-985D9EBEAAD4}" sibTransId="{7849EDBD-853D-400C-B4CB-071C87DE8AD9}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24046F94-D913-4D80-8B1B-A8C5CEA0FABA}" type="presParOf" srcId="{9916F65E-1EDC-48D9-BFEF-5D483C0AD4B2}" destId="{24B5420A-1702-4A7E-B005-36CCD447728C}" srcOrd="2" destOrd="0" presId="urn:microsoft.com/office/officeart/2005/8/layout/hierarchy6"/>
    <dgm:cxn modelId="{CDBF89FB-997E-46CA-8907-88D09157AD71}" type="presParOf" srcId="{9916F65E-1EDC-48D9-BFEF-5D483C0AD4B2}" destId="{161DFF25-DFBE-41D0-9258-56942199498D}" srcOrd="3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D7ADF58-8F98-4A39-B053-1E21C02078F4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6BE56DA-1D53-412C-9D12-771E14A67B54}">
      <dgm:prSet phldrT="[Text]"/>
      <dgm:spPr/>
      <dgm:t>
        <a:bodyPr/>
        <a:lstStyle/>
        <a:p>
          <a:r>
            <a:rPr lang="en-GB"/>
            <a:t>curiosity browser</a:t>
          </a:r>
        </a:p>
      </dgm:t>
    </dgm:pt>
    <dgm:pt modelId="{01E8D8E8-59E7-4CD8-A422-5F2955AFFD28}" type="parTrans" cxnId="{BA961CB6-822D-457B-A7B9-EA0B7368619C}">
      <dgm:prSet/>
      <dgm:spPr/>
      <dgm:t>
        <a:bodyPr/>
        <a:lstStyle/>
        <a:p>
          <a:endParaRPr lang="en-GB"/>
        </a:p>
      </dgm:t>
    </dgm:pt>
    <dgm:pt modelId="{8600D615-B8D3-49AE-9E77-A62A43A29E91}" type="sibTrans" cxnId="{BA961CB6-822D-457B-A7B9-EA0B7368619C}">
      <dgm:prSet/>
      <dgm:spPr/>
      <dgm:t>
        <a:bodyPr/>
        <a:lstStyle/>
        <a:p>
          <a:endParaRPr lang="en-GB"/>
        </a:p>
      </dgm:t>
    </dgm:pt>
    <dgm:pt modelId="{9FA12719-F71C-4EA2-982C-35BCC2B06875}">
      <dgm:prSet phldrT="[Text]"/>
      <dgm:spPr/>
      <dgm:t>
        <a:bodyPr/>
        <a:lstStyle/>
        <a:p>
          <a:r>
            <a:rPr lang="en-GB"/>
            <a:t>php</a:t>
          </a:r>
        </a:p>
      </dgm:t>
    </dgm:pt>
    <dgm:pt modelId="{B6C41B18-C82F-4722-AE81-9F849C0AB397}" type="parTrans" cxnId="{4F6ABD82-70EE-4ED8-BC4A-C2BF5175AFAB}">
      <dgm:prSet/>
      <dgm:spPr/>
      <dgm:t>
        <a:bodyPr/>
        <a:lstStyle/>
        <a:p>
          <a:endParaRPr lang="en-GB"/>
        </a:p>
      </dgm:t>
    </dgm:pt>
    <dgm:pt modelId="{9022E0FF-6A5F-405B-A15F-C4B75CB99009}" type="sibTrans" cxnId="{4F6ABD82-70EE-4ED8-BC4A-C2BF5175AFAB}">
      <dgm:prSet/>
      <dgm:spPr/>
      <dgm:t>
        <a:bodyPr/>
        <a:lstStyle/>
        <a:p>
          <a:endParaRPr lang="en-GB"/>
        </a:p>
      </dgm:t>
    </dgm:pt>
    <dgm:pt modelId="{57C12EB9-C753-4809-975E-3959D3BEDCE8}">
      <dgm:prSet phldrT="[Text]"/>
      <dgm:spPr/>
      <dgm:t>
        <a:bodyPr/>
        <a:lstStyle/>
        <a:p>
          <a:r>
            <a:rPr lang="en-GB"/>
            <a:t>static</a:t>
          </a:r>
        </a:p>
      </dgm:t>
    </dgm:pt>
    <dgm:pt modelId="{31FD025B-CF77-4B72-988D-ACA776A6B734}" type="parTrans" cxnId="{DD91BDB9-17EB-4367-B5E9-77F0E1A696EF}">
      <dgm:prSet/>
      <dgm:spPr/>
      <dgm:t>
        <a:bodyPr/>
        <a:lstStyle/>
        <a:p>
          <a:endParaRPr lang="en-GB"/>
        </a:p>
      </dgm:t>
    </dgm:pt>
    <dgm:pt modelId="{F69E399C-4735-4D9F-A2A7-D8DD7BCE7311}" type="sibTrans" cxnId="{DD91BDB9-17EB-4367-B5E9-77F0E1A696EF}">
      <dgm:prSet/>
      <dgm:spPr/>
      <dgm:t>
        <a:bodyPr/>
        <a:lstStyle/>
        <a:p>
          <a:endParaRPr lang="en-GB"/>
        </a:p>
      </dgm:t>
    </dgm:pt>
    <dgm:pt modelId="{5A698B4A-2D77-4B13-ABA3-C4F938F630DF}">
      <dgm:prSet phldrT="[Text]"/>
      <dgm:spPr/>
      <dgm:t>
        <a:bodyPr/>
        <a:lstStyle/>
        <a:p>
          <a:r>
            <a:rPr lang="en-GB"/>
            <a:t>rest</a:t>
          </a:r>
        </a:p>
      </dgm:t>
    </dgm:pt>
    <dgm:pt modelId="{B02E9C15-76D8-4BFB-9F0E-985D9EBEAAD4}" type="parTrans" cxnId="{B850E44C-4F3D-4427-A392-350F3D41316F}">
      <dgm:prSet/>
      <dgm:spPr/>
      <dgm:t>
        <a:bodyPr/>
        <a:lstStyle/>
        <a:p>
          <a:endParaRPr lang="en-GB"/>
        </a:p>
      </dgm:t>
    </dgm:pt>
    <dgm:pt modelId="{7849EDBD-853D-400C-B4CB-071C87DE8AD9}" type="sibTrans" cxnId="{B850E44C-4F3D-4427-A392-350F3D41316F}">
      <dgm:prSet/>
      <dgm:spPr/>
      <dgm:t>
        <a:bodyPr/>
        <a:lstStyle/>
        <a:p>
          <a:endParaRPr lang="en-GB"/>
        </a:p>
      </dgm:t>
    </dgm:pt>
    <dgm:pt modelId="{573AD41C-FC4F-4B4F-929E-AE471F928957}">
      <dgm:prSet phldrT="[Text]"/>
      <dgm:spPr/>
      <dgm:t>
        <a:bodyPr/>
        <a:lstStyle/>
        <a:p>
          <a:r>
            <a:rPr lang="en-GB"/>
            <a:t>js</a:t>
          </a:r>
        </a:p>
      </dgm:t>
    </dgm:pt>
    <dgm:pt modelId="{6BCB1DF8-E71B-4498-86E5-FD8EBCB60365}" type="parTrans" cxnId="{C708DCE3-918D-408D-A2ED-D0D56BE3BE9A}">
      <dgm:prSet/>
      <dgm:spPr/>
      <dgm:t>
        <a:bodyPr/>
        <a:lstStyle/>
        <a:p>
          <a:endParaRPr lang="en-GB"/>
        </a:p>
      </dgm:t>
    </dgm:pt>
    <dgm:pt modelId="{2D7F2AC5-E1D4-4DE7-90C5-CE13DD1E1DAB}" type="sibTrans" cxnId="{C708DCE3-918D-408D-A2ED-D0D56BE3BE9A}">
      <dgm:prSet/>
      <dgm:spPr/>
      <dgm:t>
        <a:bodyPr/>
        <a:lstStyle/>
        <a:p>
          <a:endParaRPr lang="en-GB"/>
        </a:p>
      </dgm:t>
    </dgm:pt>
    <dgm:pt modelId="{34FE9153-E407-4D79-8347-39AF1C650399}">
      <dgm:prSet phldrT="[Text]"/>
      <dgm:spPr/>
      <dgm:t>
        <a:bodyPr/>
        <a:lstStyle/>
        <a:p>
          <a:r>
            <a:rPr lang="en-GB"/>
            <a:t>widgets</a:t>
          </a:r>
        </a:p>
      </dgm:t>
    </dgm:pt>
    <dgm:pt modelId="{36CCF333-8E3F-40FE-8C22-BEA791234AE5}" type="parTrans" cxnId="{2F8607B8-FECB-4B19-84E5-A6894074FB45}">
      <dgm:prSet/>
      <dgm:spPr/>
      <dgm:t>
        <a:bodyPr/>
        <a:lstStyle/>
        <a:p>
          <a:endParaRPr lang="en-GB"/>
        </a:p>
      </dgm:t>
    </dgm:pt>
    <dgm:pt modelId="{25BB08BD-2970-4BAC-8B57-3E0153BDA5E1}" type="sibTrans" cxnId="{2F8607B8-FECB-4B19-84E5-A6894074FB45}">
      <dgm:prSet/>
      <dgm:spPr/>
      <dgm:t>
        <a:bodyPr/>
        <a:lstStyle/>
        <a:p>
          <a:endParaRPr lang="en-GB"/>
        </a:p>
      </dgm:t>
    </dgm:pt>
    <dgm:pt modelId="{43502299-6F48-4083-9672-60B3E1EDC833}">
      <dgm:prSet phldrT="[Text]"/>
      <dgm:spPr/>
      <dgm:t>
        <a:bodyPr/>
        <a:lstStyle/>
        <a:p>
          <a:r>
            <a:rPr lang="en-GB"/>
            <a:t>pages</a:t>
          </a:r>
        </a:p>
      </dgm:t>
    </dgm:pt>
    <dgm:pt modelId="{51F9D033-669B-4DE3-985C-7D6940138F46}" type="parTrans" cxnId="{486960F8-CD53-4C43-8C10-8D18EAB64270}">
      <dgm:prSet/>
      <dgm:spPr/>
      <dgm:t>
        <a:bodyPr/>
        <a:lstStyle/>
        <a:p>
          <a:endParaRPr lang="en-GB"/>
        </a:p>
      </dgm:t>
    </dgm:pt>
    <dgm:pt modelId="{3946F143-2D75-42E7-8CA4-2B542BD87D50}" type="sibTrans" cxnId="{486960F8-CD53-4C43-8C10-8D18EAB64270}">
      <dgm:prSet/>
      <dgm:spPr/>
      <dgm:t>
        <a:bodyPr/>
        <a:lstStyle/>
        <a:p>
          <a:endParaRPr lang="en-GB"/>
        </a:p>
      </dgm:t>
    </dgm:pt>
    <dgm:pt modelId="{9E10ACFB-BB97-4271-8F5E-7493409B6CFC}">
      <dgm:prSet phldrT="[Text]"/>
      <dgm:spPr/>
      <dgm:t>
        <a:bodyPr/>
        <a:lstStyle/>
        <a:p>
          <a:r>
            <a:rPr lang="en-GB"/>
            <a:t>page</a:t>
          </a:r>
        </a:p>
      </dgm:t>
    </dgm:pt>
    <dgm:pt modelId="{06628DDA-A285-4150-9BE7-A63D93C8090D}" type="parTrans" cxnId="{88B65AFF-29E5-4B44-913D-6C43C76FB6E9}">
      <dgm:prSet/>
      <dgm:spPr/>
      <dgm:t>
        <a:bodyPr/>
        <a:lstStyle/>
        <a:p>
          <a:endParaRPr lang="en-GB"/>
        </a:p>
      </dgm:t>
    </dgm:pt>
    <dgm:pt modelId="{719B2E0B-ABB0-467F-A60C-F333E01498EC}" type="sibTrans" cxnId="{88B65AFF-29E5-4B44-913D-6C43C76FB6E9}">
      <dgm:prSet/>
      <dgm:spPr/>
      <dgm:t>
        <a:bodyPr/>
        <a:lstStyle/>
        <a:p>
          <a:endParaRPr lang="en-GB"/>
        </a:p>
      </dgm:t>
    </dgm:pt>
    <dgm:pt modelId="{4AF8CABE-A5B8-4CB2-A2B4-62EFDA1FDB42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5EAEBAA8-4624-401E-8B4A-8861FCF71124}" type="parTrans" cxnId="{4DECD158-70C0-460D-83F7-9A357408E03E}">
      <dgm:prSet/>
      <dgm:spPr/>
      <dgm:t>
        <a:bodyPr/>
        <a:lstStyle/>
        <a:p>
          <a:endParaRPr lang="en-GB"/>
        </a:p>
      </dgm:t>
    </dgm:pt>
    <dgm:pt modelId="{DAC0C1C6-8B0F-40D7-9F1C-C1A02EE477BA}" type="sibTrans" cxnId="{4DECD158-70C0-460D-83F7-9A357408E03E}">
      <dgm:prSet/>
      <dgm:spPr/>
      <dgm:t>
        <a:bodyPr/>
        <a:lstStyle/>
        <a:p>
          <a:endParaRPr lang="en-GB"/>
        </a:p>
      </dgm:t>
    </dgm:pt>
    <dgm:pt modelId="{B4C4585A-EAE7-47CF-B3C2-EDF4B80B06DA}">
      <dgm:prSet phldrT="[Text]"/>
      <dgm:spPr/>
      <dgm:t>
        <a:bodyPr/>
        <a:lstStyle/>
        <a:p>
          <a:r>
            <a:rPr lang="en-GB"/>
            <a:t>admin</a:t>
          </a:r>
        </a:p>
      </dgm:t>
    </dgm:pt>
    <dgm:pt modelId="{92B5B60D-8C92-48EB-8C29-41465E3E1621}" type="parTrans" cxnId="{477867C1-0E34-4B7A-B9C2-42B57D2DB69C}">
      <dgm:prSet/>
      <dgm:spPr/>
      <dgm:t>
        <a:bodyPr/>
        <a:lstStyle/>
        <a:p>
          <a:endParaRPr lang="en-GB"/>
        </a:p>
      </dgm:t>
    </dgm:pt>
    <dgm:pt modelId="{1DB70C0C-F9A8-4203-8328-2768C826076C}" type="sibTrans" cxnId="{477867C1-0E34-4B7A-B9C2-42B57D2DB69C}">
      <dgm:prSet/>
      <dgm:spPr/>
      <dgm:t>
        <a:bodyPr/>
        <a:lstStyle/>
        <a:p>
          <a:endParaRPr lang="en-GB"/>
        </a:p>
      </dgm:t>
    </dgm:pt>
    <dgm:pt modelId="{232E844A-D9F8-4269-81F0-BE099D8D9997}">
      <dgm:prSet phldrT="[Text]"/>
      <dgm:spPr/>
      <dgm:t>
        <a:bodyPr/>
        <a:lstStyle/>
        <a:p>
          <a:r>
            <a:rPr lang="en-GB"/>
            <a:t>fragments</a:t>
          </a:r>
        </a:p>
      </dgm:t>
    </dgm:pt>
    <dgm:pt modelId="{68D67070-E50C-41E4-A339-1AD343BC2AF3}" type="parTrans" cxnId="{E3DC4468-B15B-4FB3-9881-1B137F262BA1}">
      <dgm:prSet/>
      <dgm:spPr/>
      <dgm:t>
        <a:bodyPr/>
        <a:lstStyle/>
        <a:p>
          <a:endParaRPr lang="en-GB"/>
        </a:p>
      </dgm:t>
    </dgm:pt>
    <dgm:pt modelId="{5C42D2CE-4D51-4669-8628-F51BC7992073}" type="sibTrans" cxnId="{E3DC4468-B15B-4FB3-9881-1B137F262BA1}">
      <dgm:prSet/>
      <dgm:spPr/>
      <dgm:t>
        <a:bodyPr/>
        <a:lstStyle/>
        <a:p>
          <a:endParaRPr lang="en-GB"/>
        </a:p>
      </dgm:t>
    </dgm:pt>
    <dgm:pt modelId="{8EE8E39A-D6D2-4E4B-88E1-C9112F7789E2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page.php</a:t>
          </a:r>
        </a:p>
      </dgm:t>
    </dgm:pt>
    <dgm:pt modelId="{2B2BCB35-C349-4E7A-836F-721A2E139B6E}" type="parTrans" cxnId="{B26E7606-173F-4A75-9745-7016B20769C7}">
      <dgm:prSet/>
      <dgm:spPr/>
    </dgm:pt>
    <dgm:pt modelId="{81273847-8C9C-43F0-AFE7-6D999A2B223E}" type="sibTrans" cxnId="{B26E7606-173F-4A75-9745-7016B20769C7}">
      <dgm:prSet/>
      <dgm:spPr/>
    </dgm:pt>
    <dgm:pt modelId="{A661B92F-3365-42C8-87CB-5E11699BCAF4}">
      <dgm:prSet phldrT="[Text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GB"/>
            <a:t>&lt;page&gt;.js</a:t>
          </a:r>
        </a:p>
      </dgm:t>
    </dgm:pt>
    <dgm:pt modelId="{96272C4B-01BE-47F1-8D11-3AB3431937D4}" type="parTrans" cxnId="{84589055-7856-4EAF-9C76-F4200ED51F76}">
      <dgm:prSet/>
      <dgm:spPr/>
    </dgm:pt>
    <dgm:pt modelId="{EF90E280-9B1D-462C-8F98-DCE9D77A5A31}" type="sibTrans" cxnId="{84589055-7856-4EAF-9C76-F4200ED51F76}">
      <dgm:prSet/>
      <dgm:spPr/>
    </dgm:pt>
    <dgm:pt modelId="{8697117C-8326-436A-AAA1-4E68565F4429}" type="pres">
      <dgm:prSet presAssocID="{8D7ADF58-8F98-4A39-B053-1E21C02078F4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ACF5053-FC54-4D89-BC5B-A73B2FD7890A}" type="pres">
      <dgm:prSet presAssocID="{8D7ADF58-8F98-4A39-B053-1E21C02078F4}" presName="hierFlow" presStyleCnt="0"/>
      <dgm:spPr/>
    </dgm:pt>
    <dgm:pt modelId="{91269D5A-615D-4A4F-87BC-9CA4BCE4AC1C}" type="pres">
      <dgm:prSet presAssocID="{8D7ADF58-8F98-4A39-B053-1E21C02078F4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783B8556-897F-43A7-8B31-4BEBDF02F3BD}" type="pres">
      <dgm:prSet presAssocID="{16BE56DA-1D53-412C-9D12-771E14A67B54}" presName="Name14" presStyleCnt="0"/>
      <dgm:spPr/>
    </dgm:pt>
    <dgm:pt modelId="{E69CB3F4-6EE1-4FF5-AA9D-A47FD5CD3720}" type="pres">
      <dgm:prSet presAssocID="{16BE56DA-1D53-412C-9D12-771E14A67B54}" presName="level1Shape" presStyleLbl="node0" presStyleIdx="0" presStyleCnt="1">
        <dgm:presLayoutVars>
          <dgm:chPref val="3"/>
        </dgm:presLayoutVars>
      </dgm:prSet>
      <dgm:spPr/>
    </dgm:pt>
    <dgm:pt modelId="{1F54B8DD-B3ED-494A-A949-99A5E125BFD0}" type="pres">
      <dgm:prSet presAssocID="{16BE56DA-1D53-412C-9D12-771E14A67B54}" presName="hierChild2" presStyleCnt="0"/>
      <dgm:spPr/>
    </dgm:pt>
    <dgm:pt modelId="{063E61E0-992D-4F9E-A5E4-43D7A9D07F52}" type="pres">
      <dgm:prSet presAssocID="{B6C41B18-C82F-4722-AE81-9F849C0AB397}" presName="Name19" presStyleLbl="parChTrans1D2" presStyleIdx="0" presStyleCnt="2"/>
      <dgm:spPr/>
    </dgm:pt>
    <dgm:pt modelId="{EACDC7A0-ADB9-4F4B-BE06-49CC05942A67}" type="pres">
      <dgm:prSet presAssocID="{9FA12719-F71C-4EA2-982C-35BCC2B06875}" presName="Name21" presStyleCnt="0"/>
      <dgm:spPr/>
    </dgm:pt>
    <dgm:pt modelId="{24B6A87A-2975-4C6B-B345-C7645B8C6C22}" type="pres">
      <dgm:prSet presAssocID="{9FA12719-F71C-4EA2-982C-35BCC2B06875}" presName="level2Shape" presStyleLbl="node2" presStyleIdx="0" presStyleCnt="2"/>
      <dgm:spPr/>
    </dgm:pt>
    <dgm:pt modelId="{9916F65E-1EDC-48D9-BFEF-5D483C0AD4B2}" type="pres">
      <dgm:prSet presAssocID="{9FA12719-F71C-4EA2-982C-35BCC2B06875}" presName="hierChild3" presStyleCnt="0"/>
      <dgm:spPr/>
    </dgm:pt>
    <dgm:pt modelId="{427BFB7B-EB0A-4680-86E3-2F8C9BB53BCD}" type="pres">
      <dgm:prSet presAssocID="{31FD025B-CF77-4B72-988D-ACA776A6B734}" presName="Name19" presStyleLbl="parChTrans1D3" presStyleIdx="0" presStyleCnt="8"/>
      <dgm:spPr/>
    </dgm:pt>
    <dgm:pt modelId="{2336117F-F585-4B1C-91DA-395D22267B53}" type="pres">
      <dgm:prSet presAssocID="{57C12EB9-C753-4809-975E-3959D3BEDCE8}" presName="Name21" presStyleCnt="0"/>
      <dgm:spPr/>
    </dgm:pt>
    <dgm:pt modelId="{A3A104C5-C610-4A03-B5EC-F7527A137443}" type="pres">
      <dgm:prSet presAssocID="{57C12EB9-C753-4809-975E-3959D3BEDCE8}" presName="level2Shape" presStyleLbl="node3" presStyleIdx="0" presStyleCnt="8"/>
      <dgm:spPr/>
    </dgm:pt>
    <dgm:pt modelId="{6D56C182-C11A-4716-9F11-7B4894A327FB}" type="pres">
      <dgm:prSet presAssocID="{57C12EB9-C753-4809-975E-3959D3BEDCE8}" presName="hierChild3" presStyleCnt="0"/>
      <dgm:spPr/>
    </dgm:pt>
    <dgm:pt modelId="{68AB64C1-F041-40DE-BA40-FDCB2A065CB7}" type="pres">
      <dgm:prSet presAssocID="{06628DDA-A285-4150-9BE7-A63D93C8090D}" presName="Name19" presStyleLbl="parChTrans1D3" presStyleIdx="1" presStyleCnt="8"/>
      <dgm:spPr/>
    </dgm:pt>
    <dgm:pt modelId="{78D5A533-479E-4849-87F0-DAD2A21DA462}" type="pres">
      <dgm:prSet presAssocID="{9E10ACFB-BB97-4271-8F5E-7493409B6CFC}" presName="Name21" presStyleCnt="0"/>
      <dgm:spPr/>
    </dgm:pt>
    <dgm:pt modelId="{8F9E5DF1-52D4-4A46-8B95-EB83A419DB5F}" type="pres">
      <dgm:prSet presAssocID="{9E10ACFB-BB97-4271-8F5E-7493409B6CFC}" presName="level2Shape" presStyleLbl="node3" presStyleIdx="1" presStyleCnt="8"/>
      <dgm:spPr/>
    </dgm:pt>
    <dgm:pt modelId="{EBCE7D31-FEE3-4F11-BBE8-B1528CF54D25}" type="pres">
      <dgm:prSet presAssocID="{9E10ACFB-BB97-4271-8F5E-7493409B6CFC}" presName="hierChild3" presStyleCnt="0"/>
      <dgm:spPr/>
    </dgm:pt>
    <dgm:pt modelId="{2264DD17-12CD-4DE3-A829-6714835BBB26}" type="pres">
      <dgm:prSet presAssocID="{2B2BCB35-C349-4E7A-836F-721A2E139B6E}" presName="Name19" presStyleLbl="parChTrans1D4" presStyleIdx="0" presStyleCnt="2"/>
      <dgm:spPr/>
    </dgm:pt>
    <dgm:pt modelId="{6D58AB2D-9389-404C-9DB4-BC92280450F3}" type="pres">
      <dgm:prSet presAssocID="{8EE8E39A-D6D2-4E4B-88E1-C9112F7789E2}" presName="Name21" presStyleCnt="0"/>
      <dgm:spPr/>
    </dgm:pt>
    <dgm:pt modelId="{437218BA-C3E8-4B54-8AF3-BF36F5B5A014}" type="pres">
      <dgm:prSet presAssocID="{8EE8E39A-D6D2-4E4B-88E1-C9112F7789E2}" presName="level2Shape" presStyleLbl="node4" presStyleIdx="0" presStyleCnt="2"/>
      <dgm:spPr/>
    </dgm:pt>
    <dgm:pt modelId="{57CCF574-C4DE-4CFA-93FE-21B5ED183B52}" type="pres">
      <dgm:prSet presAssocID="{8EE8E39A-D6D2-4E4B-88E1-C9112F7789E2}" presName="hierChild3" presStyleCnt="0"/>
      <dgm:spPr/>
    </dgm:pt>
    <dgm:pt modelId="{24B5420A-1702-4A7E-B005-36CCD447728C}" type="pres">
      <dgm:prSet presAssocID="{B02E9C15-76D8-4BFB-9F0E-985D9EBEAAD4}" presName="Name19" presStyleLbl="parChTrans1D3" presStyleIdx="2" presStyleCnt="8"/>
      <dgm:spPr/>
    </dgm:pt>
    <dgm:pt modelId="{161DFF25-DFBE-41D0-9258-56942199498D}" type="pres">
      <dgm:prSet presAssocID="{5A698B4A-2D77-4B13-ABA3-C4F938F630DF}" presName="Name21" presStyleCnt="0"/>
      <dgm:spPr/>
    </dgm:pt>
    <dgm:pt modelId="{1A62AA94-1E79-40DE-8E93-40E469965321}" type="pres">
      <dgm:prSet presAssocID="{5A698B4A-2D77-4B13-ABA3-C4F938F630DF}" presName="level2Shape" presStyleLbl="node3" presStyleIdx="2" presStyleCnt="8"/>
      <dgm:spPr/>
    </dgm:pt>
    <dgm:pt modelId="{DDCC6FCC-1B8E-4C11-BF7F-2C6E4D5A4BEB}" type="pres">
      <dgm:prSet presAssocID="{5A698B4A-2D77-4B13-ABA3-C4F938F630DF}" presName="hierChild3" presStyleCnt="0"/>
      <dgm:spPr/>
    </dgm:pt>
    <dgm:pt modelId="{665F6008-83BE-4F50-819C-693841C9F156}" type="pres">
      <dgm:prSet presAssocID="{5EAEBAA8-4624-401E-8B4A-8861FCF71124}" presName="Name19" presStyleLbl="parChTrans1D3" presStyleIdx="3" presStyleCnt="8"/>
      <dgm:spPr/>
    </dgm:pt>
    <dgm:pt modelId="{8A00CE74-A104-4FB1-89EF-B717D6CED9A3}" type="pres">
      <dgm:prSet presAssocID="{4AF8CABE-A5B8-4CB2-A2B4-62EFDA1FDB42}" presName="Name21" presStyleCnt="0"/>
      <dgm:spPr/>
    </dgm:pt>
    <dgm:pt modelId="{95DF6538-7929-4AD4-91ED-BB0E006FD50A}" type="pres">
      <dgm:prSet presAssocID="{4AF8CABE-A5B8-4CB2-A2B4-62EFDA1FDB42}" presName="level2Shape" presStyleLbl="node3" presStyleIdx="3" presStyleCnt="8"/>
      <dgm:spPr/>
    </dgm:pt>
    <dgm:pt modelId="{65658B5C-607A-4672-9641-BA2616B467A6}" type="pres">
      <dgm:prSet presAssocID="{4AF8CABE-A5B8-4CB2-A2B4-62EFDA1FDB42}" presName="hierChild3" presStyleCnt="0"/>
      <dgm:spPr/>
    </dgm:pt>
    <dgm:pt modelId="{2F09ECED-8852-491A-B914-A74197078289}" type="pres">
      <dgm:prSet presAssocID="{92B5B60D-8C92-48EB-8C29-41465E3E1621}" presName="Name19" presStyleLbl="parChTrans1D3" presStyleIdx="4" presStyleCnt="8"/>
      <dgm:spPr/>
    </dgm:pt>
    <dgm:pt modelId="{7DE41093-6AC0-43AE-B52F-A10ECB4D885A}" type="pres">
      <dgm:prSet presAssocID="{B4C4585A-EAE7-47CF-B3C2-EDF4B80B06DA}" presName="Name21" presStyleCnt="0"/>
      <dgm:spPr/>
    </dgm:pt>
    <dgm:pt modelId="{6F60C719-4E3C-4F01-86F2-FA60D8F6EEEA}" type="pres">
      <dgm:prSet presAssocID="{B4C4585A-EAE7-47CF-B3C2-EDF4B80B06DA}" presName="level2Shape" presStyleLbl="node3" presStyleIdx="4" presStyleCnt="8"/>
      <dgm:spPr/>
    </dgm:pt>
    <dgm:pt modelId="{E98225CF-BE21-46DF-8CAA-EB555DEB0A7F}" type="pres">
      <dgm:prSet presAssocID="{B4C4585A-EAE7-47CF-B3C2-EDF4B80B06DA}" presName="hierChild3" presStyleCnt="0"/>
      <dgm:spPr/>
    </dgm:pt>
    <dgm:pt modelId="{21BC9030-CDD1-431E-8CFD-78F7D9C66D41}" type="pres">
      <dgm:prSet presAssocID="{6BCB1DF8-E71B-4498-86E5-FD8EBCB60365}" presName="Name19" presStyleLbl="parChTrans1D2" presStyleIdx="1" presStyleCnt="2"/>
      <dgm:spPr/>
    </dgm:pt>
    <dgm:pt modelId="{82B80843-3362-4802-AC0E-2220A805DDF5}" type="pres">
      <dgm:prSet presAssocID="{573AD41C-FC4F-4B4F-929E-AE471F928957}" presName="Name21" presStyleCnt="0"/>
      <dgm:spPr/>
    </dgm:pt>
    <dgm:pt modelId="{B7599454-A0D8-4C68-B168-980058ACC98E}" type="pres">
      <dgm:prSet presAssocID="{573AD41C-FC4F-4B4F-929E-AE471F928957}" presName="level2Shape" presStyleLbl="node2" presStyleIdx="1" presStyleCnt="2"/>
      <dgm:spPr/>
    </dgm:pt>
    <dgm:pt modelId="{81C79B5A-8367-4F10-9EE4-E194B8D93503}" type="pres">
      <dgm:prSet presAssocID="{573AD41C-FC4F-4B4F-929E-AE471F928957}" presName="hierChild3" presStyleCnt="0"/>
      <dgm:spPr/>
    </dgm:pt>
    <dgm:pt modelId="{F17A49B9-4BE9-443D-84C7-0E0895A7EE30}" type="pres">
      <dgm:prSet presAssocID="{51F9D033-669B-4DE3-985C-7D6940138F46}" presName="Name19" presStyleLbl="parChTrans1D3" presStyleIdx="5" presStyleCnt="8"/>
      <dgm:spPr/>
    </dgm:pt>
    <dgm:pt modelId="{0AD9DDFA-B30C-4CA1-A27E-C19F2BFEDD4F}" type="pres">
      <dgm:prSet presAssocID="{43502299-6F48-4083-9672-60B3E1EDC833}" presName="Name21" presStyleCnt="0"/>
      <dgm:spPr/>
    </dgm:pt>
    <dgm:pt modelId="{48B65BF3-13C8-41D6-B349-39E17CA87AF5}" type="pres">
      <dgm:prSet presAssocID="{43502299-6F48-4083-9672-60B3E1EDC833}" presName="level2Shape" presStyleLbl="node3" presStyleIdx="5" presStyleCnt="8"/>
      <dgm:spPr/>
    </dgm:pt>
    <dgm:pt modelId="{ED7495CA-BEAC-4B86-819B-0395E3ED51BE}" type="pres">
      <dgm:prSet presAssocID="{43502299-6F48-4083-9672-60B3E1EDC833}" presName="hierChild3" presStyleCnt="0"/>
      <dgm:spPr/>
    </dgm:pt>
    <dgm:pt modelId="{2436C075-D1B9-4D59-85E9-C46D10B23E8B}" type="pres">
      <dgm:prSet presAssocID="{96272C4B-01BE-47F1-8D11-3AB3431937D4}" presName="Name19" presStyleLbl="parChTrans1D4" presStyleIdx="1" presStyleCnt="2"/>
      <dgm:spPr/>
    </dgm:pt>
    <dgm:pt modelId="{92C95844-CBF5-4805-A563-3F7E82D339F0}" type="pres">
      <dgm:prSet presAssocID="{A661B92F-3365-42C8-87CB-5E11699BCAF4}" presName="Name21" presStyleCnt="0"/>
      <dgm:spPr/>
    </dgm:pt>
    <dgm:pt modelId="{642FE902-A87B-4339-983F-2167F0B728AF}" type="pres">
      <dgm:prSet presAssocID="{A661B92F-3365-42C8-87CB-5E11699BCAF4}" presName="level2Shape" presStyleLbl="node4" presStyleIdx="1" presStyleCnt="2"/>
      <dgm:spPr/>
    </dgm:pt>
    <dgm:pt modelId="{F28B8129-FB66-41D8-B642-BEEB8A39BFA0}" type="pres">
      <dgm:prSet presAssocID="{A661B92F-3365-42C8-87CB-5E11699BCAF4}" presName="hierChild3" presStyleCnt="0"/>
      <dgm:spPr/>
    </dgm:pt>
    <dgm:pt modelId="{681AE8E7-80D3-4726-9E6F-D94BF49BB389}" type="pres">
      <dgm:prSet presAssocID="{36CCF333-8E3F-40FE-8C22-BEA791234AE5}" presName="Name19" presStyleLbl="parChTrans1D3" presStyleIdx="6" presStyleCnt="8"/>
      <dgm:spPr/>
    </dgm:pt>
    <dgm:pt modelId="{4FEF0BAF-16B3-4124-B3C4-60FFF71B5CE4}" type="pres">
      <dgm:prSet presAssocID="{34FE9153-E407-4D79-8347-39AF1C650399}" presName="Name21" presStyleCnt="0"/>
      <dgm:spPr/>
    </dgm:pt>
    <dgm:pt modelId="{E03A88A9-6807-4B17-ADB2-5D740549FAFF}" type="pres">
      <dgm:prSet presAssocID="{34FE9153-E407-4D79-8347-39AF1C650399}" presName="level2Shape" presStyleLbl="node3" presStyleIdx="6" presStyleCnt="8"/>
      <dgm:spPr/>
    </dgm:pt>
    <dgm:pt modelId="{3EC367BF-97CB-44BC-AEE2-03656F398522}" type="pres">
      <dgm:prSet presAssocID="{34FE9153-E407-4D79-8347-39AF1C650399}" presName="hierChild3" presStyleCnt="0"/>
      <dgm:spPr/>
    </dgm:pt>
    <dgm:pt modelId="{50E7B554-52CA-492B-88FF-48AF0C549A3D}" type="pres">
      <dgm:prSet presAssocID="{68D67070-E50C-41E4-A339-1AD343BC2AF3}" presName="Name19" presStyleLbl="parChTrans1D3" presStyleIdx="7" presStyleCnt="8"/>
      <dgm:spPr/>
    </dgm:pt>
    <dgm:pt modelId="{DCB133B0-6DC5-4FAA-860B-DB09D195BDE0}" type="pres">
      <dgm:prSet presAssocID="{232E844A-D9F8-4269-81F0-BE099D8D9997}" presName="Name21" presStyleCnt="0"/>
      <dgm:spPr/>
    </dgm:pt>
    <dgm:pt modelId="{865E0F7C-D746-4629-A485-EF20F937CE7E}" type="pres">
      <dgm:prSet presAssocID="{232E844A-D9F8-4269-81F0-BE099D8D9997}" presName="level2Shape" presStyleLbl="node3" presStyleIdx="7" presStyleCnt="8"/>
      <dgm:spPr/>
    </dgm:pt>
    <dgm:pt modelId="{BCCA2595-1DE6-4985-BE13-635E6C8255CB}" type="pres">
      <dgm:prSet presAssocID="{232E844A-D9F8-4269-81F0-BE099D8D9997}" presName="hierChild3" presStyleCnt="0"/>
      <dgm:spPr/>
    </dgm:pt>
    <dgm:pt modelId="{6DE369F7-03CF-4995-B816-B152A83578F2}" type="pres">
      <dgm:prSet presAssocID="{8D7ADF58-8F98-4A39-B053-1E21C02078F4}" presName="bgShapesFlow" presStyleCnt="0"/>
      <dgm:spPr/>
    </dgm:pt>
  </dgm:ptLst>
  <dgm:cxnLst>
    <dgm:cxn modelId="{B26E7606-173F-4A75-9745-7016B20769C7}" srcId="{9E10ACFB-BB97-4271-8F5E-7493409B6CFC}" destId="{8EE8E39A-D6D2-4E4B-88E1-C9112F7789E2}" srcOrd="0" destOrd="0" parTransId="{2B2BCB35-C349-4E7A-836F-721A2E139B6E}" sibTransId="{81273847-8C9C-43F0-AFE7-6D999A2B223E}"/>
    <dgm:cxn modelId="{0805E22B-F591-47D4-B873-8F329E1E25E6}" type="presOf" srcId="{4AF8CABE-A5B8-4CB2-A2B4-62EFDA1FDB42}" destId="{95DF6538-7929-4AD4-91ED-BB0E006FD50A}" srcOrd="0" destOrd="0" presId="urn:microsoft.com/office/officeart/2005/8/layout/hierarchy6"/>
    <dgm:cxn modelId="{A62DBB35-A2A9-4BC0-B798-9DC9CB41769D}" type="presOf" srcId="{6BCB1DF8-E71B-4498-86E5-FD8EBCB60365}" destId="{21BC9030-CDD1-431E-8CFD-78F7D9C66D41}" srcOrd="0" destOrd="0" presId="urn:microsoft.com/office/officeart/2005/8/layout/hierarchy6"/>
    <dgm:cxn modelId="{7E668D37-FD10-4222-A953-1374215F2909}" type="presOf" srcId="{31FD025B-CF77-4B72-988D-ACA776A6B734}" destId="{427BFB7B-EB0A-4680-86E3-2F8C9BB53BCD}" srcOrd="0" destOrd="0" presId="urn:microsoft.com/office/officeart/2005/8/layout/hierarchy6"/>
    <dgm:cxn modelId="{1005643D-DB46-4013-A76B-0D1AA81E97B0}" type="presOf" srcId="{96272C4B-01BE-47F1-8D11-3AB3431937D4}" destId="{2436C075-D1B9-4D59-85E9-C46D10B23E8B}" srcOrd="0" destOrd="0" presId="urn:microsoft.com/office/officeart/2005/8/layout/hierarchy6"/>
    <dgm:cxn modelId="{1FA45E5E-58D2-4535-AE55-ED288EE421F2}" type="presOf" srcId="{43502299-6F48-4083-9672-60B3E1EDC833}" destId="{48B65BF3-13C8-41D6-B349-39E17CA87AF5}" srcOrd="0" destOrd="0" presId="urn:microsoft.com/office/officeart/2005/8/layout/hierarchy6"/>
    <dgm:cxn modelId="{64EEB963-3B46-468A-B3DD-954DEE258A66}" type="presOf" srcId="{A661B92F-3365-42C8-87CB-5E11699BCAF4}" destId="{642FE902-A87B-4339-983F-2167F0B728AF}" srcOrd="0" destOrd="0" presId="urn:microsoft.com/office/officeart/2005/8/layout/hierarchy6"/>
    <dgm:cxn modelId="{F184B865-7EF4-4EC3-9B9B-107C80F06FA7}" type="presOf" srcId="{68D67070-E50C-41E4-A339-1AD343BC2AF3}" destId="{50E7B554-52CA-492B-88FF-48AF0C549A3D}" srcOrd="0" destOrd="0" presId="urn:microsoft.com/office/officeart/2005/8/layout/hierarchy6"/>
    <dgm:cxn modelId="{E3DC4468-B15B-4FB3-9881-1B137F262BA1}" srcId="{573AD41C-FC4F-4B4F-929E-AE471F928957}" destId="{232E844A-D9F8-4269-81F0-BE099D8D9997}" srcOrd="2" destOrd="0" parTransId="{68D67070-E50C-41E4-A339-1AD343BC2AF3}" sibTransId="{5C42D2CE-4D51-4669-8628-F51BC7992073}"/>
    <dgm:cxn modelId="{77D1B969-4CAB-410A-8E56-75E05B4B0AB2}" type="presOf" srcId="{51F9D033-669B-4DE3-985C-7D6940138F46}" destId="{F17A49B9-4BE9-443D-84C7-0E0895A7EE30}" srcOrd="0" destOrd="0" presId="urn:microsoft.com/office/officeart/2005/8/layout/hierarchy6"/>
    <dgm:cxn modelId="{4D6C886A-C173-4B98-996F-26BD1309ABCD}" type="presOf" srcId="{B6C41B18-C82F-4722-AE81-9F849C0AB397}" destId="{063E61E0-992D-4F9E-A5E4-43D7A9D07F52}" srcOrd="0" destOrd="0" presId="urn:microsoft.com/office/officeart/2005/8/layout/hierarchy6"/>
    <dgm:cxn modelId="{B850E44C-4F3D-4427-A392-350F3D41316F}" srcId="{9FA12719-F71C-4EA2-982C-35BCC2B06875}" destId="{5A698B4A-2D77-4B13-ABA3-C4F938F630DF}" srcOrd="2" destOrd="0" parTransId="{B02E9C15-76D8-4BFB-9F0E-985D9EBEAAD4}" sibTransId="{7849EDBD-853D-400C-B4CB-071C87DE8AD9}"/>
    <dgm:cxn modelId="{16C6D24E-33E3-4F97-80C5-819873DCDB4F}" type="presOf" srcId="{06628DDA-A285-4150-9BE7-A63D93C8090D}" destId="{68AB64C1-F041-40DE-BA40-FDCB2A065CB7}" srcOrd="0" destOrd="0" presId="urn:microsoft.com/office/officeart/2005/8/layout/hierarchy6"/>
    <dgm:cxn modelId="{CC9A2551-BE34-4832-A85E-14D949B6E24F}" type="presOf" srcId="{B02E9C15-76D8-4BFB-9F0E-985D9EBEAAD4}" destId="{24B5420A-1702-4A7E-B005-36CCD447728C}" srcOrd="0" destOrd="0" presId="urn:microsoft.com/office/officeart/2005/8/layout/hierarchy6"/>
    <dgm:cxn modelId="{1120A872-F65D-48D6-8DCD-4F71D052EA2F}" type="presOf" srcId="{8D7ADF58-8F98-4A39-B053-1E21C02078F4}" destId="{8697117C-8326-436A-AAA1-4E68565F4429}" srcOrd="0" destOrd="0" presId="urn:microsoft.com/office/officeart/2005/8/layout/hierarchy6"/>
    <dgm:cxn modelId="{09AFE572-2599-4260-AAC3-0810DA6AF3DE}" type="presOf" srcId="{34FE9153-E407-4D79-8347-39AF1C650399}" destId="{E03A88A9-6807-4B17-ADB2-5D740549FAFF}" srcOrd="0" destOrd="0" presId="urn:microsoft.com/office/officeart/2005/8/layout/hierarchy6"/>
    <dgm:cxn modelId="{F49D3E54-3056-48A8-8BC8-72CAE19A175C}" type="presOf" srcId="{92B5B60D-8C92-48EB-8C29-41465E3E1621}" destId="{2F09ECED-8852-491A-B914-A74197078289}" srcOrd="0" destOrd="0" presId="urn:microsoft.com/office/officeart/2005/8/layout/hierarchy6"/>
    <dgm:cxn modelId="{84589055-7856-4EAF-9C76-F4200ED51F76}" srcId="{43502299-6F48-4083-9672-60B3E1EDC833}" destId="{A661B92F-3365-42C8-87CB-5E11699BCAF4}" srcOrd="0" destOrd="0" parTransId="{96272C4B-01BE-47F1-8D11-3AB3431937D4}" sibTransId="{EF90E280-9B1D-462C-8F98-DCE9D77A5A31}"/>
    <dgm:cxn modelId="{77121856-4A1B-4BD3-B741-313C11761371}" type="presOf" srcId="{5EAEBAA8-4624-401E-8B4A-8861FCF71124}" destId="{665F6008-83BE-4F50-819C-693841C9F156}" srcOrd="0" destOrd="0" presId="urn:microsoft.com/office/officeart/2005/8/layout/hierarchy6"/>
    <dgm:cxn modelId="{52948556-95EC-4870-A89C-191AC9273D65}" type="presOf" srcId="{8EE8E39A-D6D2-4E4B-88E1-C9112F7789E2}" destId="{437218BA-C3E8-4B54-8AF3-BF36F5B5A014}" srcOrd="0" destOrd="0" presId="urn:microsoft.com/office/officeart/2005/8/layout/hierarchy6"/>
    <dgm:cxn modelId="{ABB19856-CB50-4927-9611-83C890390781}" type="presOf" srcId="{573AD41C-FC4F-4B4F-929E-AE471F928957}" destId="{B7599454-A0D8-4C68-B168-980058ACC98E}" srcOrd="0" destOrd="0" presId="urn:microsoft.com/office/officeart/2005/8/layout/hierarchy6"/>
    <dgm:cxn modelId="{4DECD158-70C0-460D-83F7-9A357408E03E}" srcId="{9FA12719-F71C-4EA2-982C-35BCC2B06875}" destId="{4AF8CABE-A5B8-4CB2-A2B4-62EFDA1FDB42}" srcOrd="3" destOrd="0" parTransId="{5EAEBAA8-4624-401E-8B4A-8861FCF71124}" sibTransId="{DAC0C1C6-8B0F-40D7-9F1C-C1A02EE477BA}"/>
    <dgm:cxn modelId="{73481982-E543-434E-9935-D75E3DEBC19B}" type="presOf" srcId="{B4C4585A-EAE7-47CF-B3C2-EDF4B80B06DA}" destId="{6F60C719-4E3C-4F01-86F2-FA60D8F6EEEA}" srcOrd="0" destOrd="0" presId="urn:microsoft.com/office/officeart/2005/8/layout/hierarchy6"/>
    <dgm:cxn modelId="{4F6ABD82-70EE-4ED8-BC4A-C2BF5175AFAB}" srcId="{16BE56DA-1D53-412C-9D12-771E14A67B54}" destId="{9FA12719-F71C-4EA2-982C-35BCC2B06875}" srcOrd="0" destOrd="0" parTransId="{B6C41B18-C82F-4722-AE81-9F849C0AB397}" sibTransId="{9022E0FF-6A5F-405B-A15F-C4B75CB99009}"/>
    <dgm:cxn modelId="{A2D8AFA2-FD51-4F52-BD58-A0FA3B314626}" type="presOf" srcId="{232E844A-D9F8-4269-81F0-BE099D8D9997}" destId="{865E0F7C-D746-4629-A485-EF20F937CE7E}" srcOrd="0" destOrd="0" presId="urn:microsoft.com/office/officeart/2005/8/layout/hierarchy6"/>
    <dgm:cxn modelId="{FD2008A8-2438-4FC6-926B-6B571F4F642A}" type="presOf" srcId="{9FA12719-F71C-4EA2-982C-35BCC2B06875}" destId="{24B6A87A-2975-4C6B-B345-C7645B8C6C22}" srcOrd="0" destOrd="0" presId="urn:microsoft.com/office/officeart/2005/8/layout/hierarchy6"/>
    <dgm:cxn modelId="{C61A85B1-2049-4F61-88A8-18328C5DEB21}" type="presOf" srcId="{5A698B4A-2D77-4B13-ABA3-C4F938F630DF}" destId="{1A62AA94-1E79-40DE-8E93-40E469965321}" srcOrd="0" destOrd="0" presId="urn:microsoft.com/office/officeart/2005/8/layout/hierarchy6"/>
    <dgm:cxn modelId="{BA961CB6-822D-457B-A7B9-EA0B7368619C}" srcId="{8D7ADF58-8F98-4A39-B053-1E21C02078F4}" destId="{16BE56DA-1D53-412C-9D12-771E14A67B54}" srcOrd="0" destOrd="0" parTransId="{01E8D8E8-59E7-4CD8-A422-5F2955AFFD28}" sibTransId="{8600D615-B8D3-49AE-9E77-A62A43A29E91}"/>
    <dgm:cxn modelId="{596A6AB7-D5BD-4942-A314-EF6B17AC25B6}" type="presOf" srcId="{57C12EB9-C753-4809-975E-3959D3BEDCE8}" destId="{A3A104C5-C610-4A03-B5EC-F7527A137443}" srcOrd="0" destOrd="0" presId="urn:microsoft.com/office/officeart/2005/8/layout/hierarchy6"/>
    <dgm:cxn modelId="{2F8607B8-FECB-4B19-84E5-A6894074FB45}" srcId="{573AD41C-FC4F-4B4F-929E-AE471F928957}" destId="{34FE9153-E407-4D79-8347-39AF1C650399}" srcOrd="1" destOrd="0" parTransId="{36CCF333-8E3F-40FE-8C22-BEA791234AE5}" sibTransId="{25BB08BD-2970-4BAC-8B57-3E0153BDA5E1}"/>
    <dgm:cxn modelId="{DD91BDB9-17EB-4367-B5E9-77F0E1A696EF}" srcId="{9FA12719-F71C-4EA2-982C-35BCC2B06875}" destId="{57C12EB9-C753-4809-975E-3959D3BEDCE8}" srcOrd="0" destOrd="0" parTransId="{31FD025B-CF77-4B72-988D-ACA776A6B734}" sibTransId="{F69E399C-4735-4D9F-A2A7-D8DD7BCE7311}"/>
    <dgm:cxn modelId="{E82792BF-3C26-4BA7-B0F1-41518E81A110}" type="presOf" srcId="{36CCF333-8E3F-40FE-8C22-BEA791234AE5}" destId="{681AE8E7-80D3-4726-9E6F-D94BF49BB389}" srcOrd="0" destOrd="0" presId="urn:microsoft.com/office/officeart/2005/8/layout/hierarchy6"/>
    <dgm:cxn modelId="{477867C1-0E34-4B7A-B9C2-42B57D2DB69C}" srcId="{9FA12719-F71C-4EA2-982C-35BCC2B06875}" destId="{B4C4585A-EAE7-47CF-B3C2-EDF4B80B06DA}" srcOrd="4" destOrd="0" parTransId="{92B5B60D-8C92-48EB-8C29-41465E3E1621}" sibTransId="{1DB70C0C-F9A8-4203-8328-2768C826076C}"/>
    <dgm:cxn modelId="{C7F827DD-40FA-42F1-A0A9-61F756C6AC78}" type="presOf" srcId="{16BE56DA-1D53-412C-9D12-771E14A67B54}" destId="{E69CB3F4-6EE1-4FF5-AA9D-A47FD5CD3720}" srcOrd="0" destOrd="0" presId="urn:microsoft.com/office/officeart/2005/8/layout/hierarchy6"/>
    <dgm:cxn modelId="{C708DCE3-918D-408D-A2ED-D0D56BE3BE9A}" srcId="{16BE56DA-1D53-412C-9D12-771E14A67B54}" destId="{573AD41C-FC4F-4B4F-929E-AE471F928957}" srcOrd="1" destOrd="0" parTransId="{6BCB1DF8-E71B-4498-86E5-FD8EBCB60365}" sibTransId="{2D7F2AC5-E1D4-4DE7-90C5-CE13DD1E1DAB}"/>
    <dgm:cxn modelId="{1CF190E8-ED35-43D7-838B-E010671C5F4F}" type="presOf" srcId="{9E10ACFB-BB97-4271-8F5E-7493409B6CFC}" destId="{8F9E5DF1-52D4-4A46-8B95-EB83A419DB5F}" srcOrd="0" destOrd="0" presId="urn:microsoft.com/office/officeart/2005/8/layout/hierarchy6"/>
    <dgm:cxn modelId="{72E2CBF1-5B90-4E96-9A45-ADEDDD148D65}" type="presOf" srcId="{2B2BCB35-C349-4E7A-836F-721A2E139B6E}" destId="{2264DD17-12CD-4DE3-A829-6714835BBB26}" srcOrd="0" destOrd="0" presId="urn:microsoft.com/office/officeart/2005/8/layout/hierarchy6"/>
    <dgm:cxn modelId="{486960F8-CD53-4C43-8C10-8D18EAB64270}" srcId="{573AD41C-FC4F-4B4F-929E-AE471F928957}" destId="{43502299-6F48-4083-9672-60B3E1EDC833}" srcOrd="0" destOrd="0" parTransId="{51F9D033-669B-4DE3-985C-7D6940138F46}" sibTransId="{3946F143-2D75-42E7-8CA4-2B542BD87D50}"/>
    <dgm:cxn modelId="{88B65AFF-29E5-4B44-913D-6C43C76FB6E9}" srcId="{9FA12719-F71C-4EA2-982C-35BCC2B06875}" destId="{9E10ACFB-BB97-4271-8F5E-7493409B6CFC}" srcOrd="1" destOrd="0" parTransId="{06628DDA-A285-4150-9BE7-A63D93C8090D}" sibTransId="{719B2E0B-ABB0-467F-A60C-F333E01498EC}"/>
    <dgm:cxn modelId="{8862F78F-4FD1-46C2-AB77-C311A4AD6EB8}" type="presParOf" srcId="{8697117C-8326-436A-AAA1-4E68565F4429}" destId="{0ACF5053-FC54-4D89-BC5B-A73B2FD7890A}" srcOrd="0" destOrd="0" presId="urn:microsoft.com/office/officeart/2005/8/layout/hierarchy6"/>
    <dgm:cxn modelId="{E177460D-D78D-4215-A4CA-29CF1A17740E}" type="presParOf" srcId="{0ACF5053-FC54-4D89-BC5B-A73B2FD7890A}" destId="{91269D5A-615D-4A4F-87BC-9CA4BCE4AC1C}" srcOrd="0" destOrd="0" presId="urn:microsoft.com/office/officeart/2005/8/layout/hierarchy6"/>
    <dgm:cxn modelId="{EFC29ACC-ED94-404E-9095-AE72401DE2CD}" type="presParOf" srcId="{91269D5A-615D-4A4F-87BC-9CA4BCE4AC1C}" destId="{783B8556-897F-43A7-8B31-4BEBDF02F3BD}" srcOrd="0" destOrd="0" presId="urn:microsoft.com/office/officeart/2005/8/layout/hierarchy6"/>
    <dgm:cxn modelId="{780AB011-1E4E-4B43-9AE5-143E2DB783FC}" type="presParOf" srcId="{783B8556-897F-43A7-8B31-4BEBDF02F3BD}" destId="{E69CB3F4-6EE1-4FF5-AA9D-A47FD5CD3720}" srcOrd="0" destOrd="0" presId="urn:microsoft.com/office/officeart/2005/8/layout/hierarchy6"/>
    <dgm:cxn modelId="{EB9E5E02-06AF-478E-B045-06C05AB80957}" type="presParOf" srcId="{783B8556-897F-43A7-8B31-4BEBDF02F3BD}" destId="{1F54B8DD-B3ED-494A-A949-99A5E125BFD0}" srcOrd="1" destOrd="0" presId="urn:microsoft.com/office/officeart/2005/8/layout/hierarchy6"/>
    <dgm:cxn modelId="{F50F6D92-4B5C-4F12-8BFE-8654F2802A90}" type="presParOf" srcId="{1F54B8DD-B3ED-494A-A949-99A5E125BFD0}" destId="{063E61E0-992D-4F9E-A5E4-43D7A9D07F52}" srcOrd="0" destOrd="0" presId="urn:microsoft.com/office/officeart/2005/8/layout/hierarchy6"/>
    <dgm:cxn modelId="{56891543-916A-4BE5-B124-1DB99E3398CD}" type="presParOf" srcId="{1F54B8DD-B3ED-494A-A949-99A5E125BFD0}" destId="{EACDC7A0-ADB9-4F4B-BE06-49CC05942A67}" srcOrd="1" destOrd="0" presId="urn:microsoft.com/office/officeart/2005/8/layout/hierarchy6"/>
    <dgm:cxn modelId="{CD940D37-54C2-422C-92A8-028F847E6F2C}" type="presParOf" srcId="{EACDC7A0-ADB9-4F4B-BE06-49CC05942A67}" destId="{24B6A87A-2975-4C6B-B345-C7645B8C6C22}" srcOrd="0" destOrd="0" presId="urn:microsoft.com/office/officeart/2005/8/layout/hierarchy6"/>
    <dgm:cxn modelId="{BC59BDA3-91F1-47AF-84F2-DE9F8E0FF923}" type="presParOf" srcId="{EACDC7A0-ADB9-4F4B-BE06-49CC05942A67}" destId="{9916F65E-1EDC-48D9-BFEF-5D483C0AD4B2}" srcOrd="1" destOrd="0" presId="urn:microsoft.com/office/officeart/2005/8/layout/hierarchy6"/>
    <dgm:cxn modelId="{4C6BE539-BB71-45D8-83E5-39059CBE9780}" type="presParOf" srcId="{9916F65E-1EDC-48D9-BFEF-5D483C0AD4B2}" destId="{427BFB7B-EB0A-4680-86E3-2F8C9BB53BCD}" srcOrd="0" destOrd="0" presId="urn:microsoft.com/office/officeart/2005/8/layout/hierarchy6"/>
    <dgm:cxn modelId="{522F096E-17ED-4B8D-8BE7-ECC82C47F1D4}" type="presParOf" srcId="{9916F65E-1EDC-48D9-BFEF-5D483C0AD4B2}" destId="{2336117F-F585-4B1C-91DA-395D22267B53}" srcOrd="1" destOrd="0" presId="urn:microsoft.com/office/officeart/2005/8/layout/hierarchy6"/>
    <dgm:cxn modelId="{397947F0-7889-4D15-B701-58B01FAFD4FD}" type="presParOf" srcId="{2336117F-F585-4B1C-91DA-395D22267B53}" destId="{A3A104C5-C610-4A03-B5EC-F7527A137443}" srcOrd="0" destOrd="0" presId="urn:microsoft.com/office/officeart/2005/8/layout/hierarchy6"/>
    <dgm:cxn modelId="{1BBA3D9F-9A70-402B-B40C-918FE6ED00EF}" type="presParOf" srcId="{2336117F-F585-4B1C-91DA-395D22267B53}" destId="{6D56C182-C11A-4716-9F11-7B4894A327FB}" srcOrd="1" destOrd="0" presId="urn:microsoft.com/office/officeart/2005/8/layout/hierarchy6"/>
    <dgm:cxn modelId="{07E4FEE9-2BF5-45CB-96F8-C7673FC802F5}" type="presParOf" srcId="{9916F65E-1EDC-48D9-BFEF-5D483C0AD4B2}" destId="{68AB64C1-F041-40DE-BA40-FDCB2A065CB7}" srcOrd="2" destOrd="0" presId="urn:microsoft.com/office/officeart/2005/8/layout/hierarchy6"/>
    <dgm:cxn modelId="{F140B094-5FD2-47BE-B9BB-9D1E528E17EA}" type="presParOf" srcId="{9916F65E-1EDC-48D9-BFEF-5D483C0AD4B2}" destId="{78D5A533-479E-4849-87F0-DAD2A21DA462}" srcOrd="3" destOrd="0" presId="urn:microsoft.com/office/officeart/2005/8/layout/hierarchy6"/>
    <dgm:cxn modelId="{47E86692-B233-4971-923E-A7F4695C1045}" type="presParOf" srcId="{78D5A533-479E-4849-87F0-DAD2A21DA462}" destId="{8F9E5DF1-52D4-4A46-8B95-EB83A419DB5F}" srcOrd="0" destOrd="0" presId="urn:microsoft.com/office/officeart/2005/8/layout/hierarchy6"/>
    <dgm:cxn modelId="{6DCB3FB0-F60D-4ECF-8606-D67ABC9A6947}" type="presParOf" srcId="{78D5A533-479E-4849-87F0-DAD2A21DA462}" destId="{EBCE7D31-FEE3-4F11-BBE8-B1528CF54D25}" srcOrd="1" destOrd="0" presId="urn:microsoft.com/office/officeart/2005/8/layout/hierarchy6"/>
    <dgm:cxn modelId="{0A82D91A-93DB-4706-BB80-E8049C6BDC44}" type="presParOf" srcId="{EBCE7D31-FEE3-4F11-BBE8-B1528CF54D25}" destId="{2264DD17-12CD-4DE3-A829-6714835BBB26}" srcOrd="0" destOrd="0" presId="urn:microsoft.com/office/officeart/2005/8/layout/hierarchy6"/>
    <dgm:cxn modelId="{6B7090EC-545B-4791-BACF-959047688806}" type="presParOf" srcId="{EBCE7D31-FEE3-4F11-BBE8-B1528CF54D25}" destId="{6D58AB2D-9389-404C-9DB4-BC92280450F3}" srcOrd="1" destOrd="0" presId="urn:microsoft.com/office/officeart/2005/8/layout/hierarchy6"/>
    <dgm:cxn modelId="{60957662-E54F-49E2-A8EC-E30B9364A9BD}" type="presParOf" srcId="{6D58AB2D-9389-404C-9DB4-BC92280450F3}" destId="{437218BA-C3E8-4B54-8AF3-BF36F5B5A014}" srcOrd="0" destOrd="0" presId="urn:microsoft.com/office/officeart/2005/8/layout/hierarchy6"/>
    <dgm:cxn modelId="{2AA5D4A3-558A-404E-800E-25CA12DCCDB5}" type="presParOf" srcId="{6D58AB2D-9389-404C-9DB4-BC92280450F3}" destId="{57CCF574-C4DE-4CFA-93FE-21B5ED183B52}" srcOrd="1" destOrd="0" presId="urn:microsoft.com/office/officeart/2005/8/layout/hierarchy6"/>
    <dgm:cxn modelId="{24046F94-D913-4D80-8B1B-A8C5CEA0FABA}" type="presParOf" srcId="{9916F65E-1EDC-48D9-BFEF-5D483C0AD4B2}" destId="{24B5420A-1702-4A7E-B005-36CCD447728C}" srcOrd="4" destOrd="0" presId="urn:microsoft.com/office/officeart/2005/8/layout/hierarchy6"/>
    <dgm:cxn modelId="{CDBF89FB-997E-46CA-8907-88D09157AD71}" type="presParOf" srcId="{9916F65E-1EDC-48D9-BFEF-5D483C0AD4B2}" destId="{161DFF25-DFBE-41D0-9258-56942199498D}" srcOrd="5" destOrd="0" presId="urn:microsoft.com/office/officeart/2005/8/layout/hierarchy6"/>
    <dgm:cxn modelId="{9C14C867-5E6B-4871-91AF-CC7A9411A64C}" type="presParOf" srcId="{161DFF25-DFBE-41D0-9258-56942199498D}" destId="{1A62AA94-1E79-40DE-8E93-40E469965321}" srcOrd="0" destOrd="0" presId="urn:microsoft.com/office/officeart/2005/8/layout/hierarchy6"/>
    <dgm:cxn modelId="{2B289440-4E64-4D10-A2FF-D7BC881F584C}" type="presParOf" srcId="{161DFF25-DFBE-41D0-9258-56942199498D}" destId="{DDCC6FCC-1B8E-4C11-BF7F-2C6E4D5A4BEB}" srcOrd="1" destOrd="0" presId="urn:microsoft.com/office/officeart/2005/8/layout/hierarchy6"/>
    <dgm:cxn modelId="{53D4406E-BC9E-4D65-8CE5-657C49964482}" type="presParOf" srcId="{9916F65E-1EDC-48D9-BFEF-5D483C0AD4B2}" destId="{665F6008-83BE-4F50-819C-693841C9F156}" srcOrd="6" destOrd="0" presId="urn:microsoft.com/office/officeart/2005/8/layout/hierarchy6"/>
    <dgm:cxn modelId="{F9247CA8-F3D6-4B36-8509-B81D26C2CC8F}" type="presParOf" srcId="{9916F65E-1EDC-48D9-BFEF-5D483C0AD4B2}" destId="{8A00CE74-A104-4FB1-89EF-B717D6CED9A3}" srcOrd="7" destOrd="0" presId="urn:microsoft.com/office/officeart/2005/8/layout/hierarchy6"/>
    <dgm:cxn modelId="{FCCC1E90-3D31-427A-9A88-B4E43307D39C}" type="presParOf" srcId="{8A00CE74-A104-4FB1-89EF-B717D6CED9A3}" destId="{95DF6538-7929-4AD4-91ED-BB0E006FD50A}" srcOrd="0" destOrd="0" presId="urn:microsoft.com/office/officeart/2005/8/layout/hierarchy6"/>
    <dgm:cxn modelId="{F620E42B-ECD4-43E5-AB54-F81209FAFBDC}" type="presParOf" srcId="{8A00CE74-A104-4FB1-89EF-B717D6CED9A3}" destId="{65658B5C-607A-4672-9641-BA2616B467A6}" srcOrd="1" destOrd="0" presId="urn:microsoft.com/office/officeart/2005/8/layout/hierarchy6"/>
    <dgm:cxn modelId="{5740ADE4-4195-44E7-BB2A-1A2542D24052}" type="presParOf" srcId="{9916F65E-1EDC-48D9-BFEF-5D483C0AD4B2}" destId="{2F09ECED-8852-491A-B914-A74197078289}" srcOrd="8" destOrd="0" presId="urn:microsoft.com/office/officeart/2005/8/layout/hierarchy6"/>
    <dgm:cxn modelId="{B415560A-E65F-464A-BCD0-F345902324B8}" type="presParOf" srcId="{9916F65E-1EDC-48D9-BFEF-5D483C0AD4B2}" destId="{7DE41093-6AC0-43AE-B52F-A10ECB4D885A}" srcOrd="9" destOrd="0" presId="urn:microsoft.com/office/officeart/2005/8/layout/hierarchy6"/>
    <dgm:cxn modelId="{FC66715F-B268-4285-8FCF-922042F7666A}" type="presParOf" srcId="{7DE41093-6AC0-43AE-B52F-A10ECB4D885A}" destId="{6F60C719-4E3C-4F01-86F2-FA60D8F6EEEA}" srcOrd="0" destOrd="0" presId="urn:microsoft.com/office/officeart/2005/8/layout/hierarchy6"/>
    <dgm:cxn modelId="{14BBADF2-BBE1-4DBF-A85F-E0ACC810022E}" type="presParOf" srcId="{7DE41093-6AC0-43AE-B52F-A10ECB4D885A}" destId="{E98225CF-BE21-46DF-8CAA-EB555DEB0A7F}" srcOrd="1" destOrd="0" presId="urn:microsoft.com/office/officeart/2005/8/layout/hierarchy6"/>
    <dgm:cxn modelId="{3431230D-C5EE-4BAF-A5E7-9CEDB6804FE5}" type="presParOf" srcId="{1F54B8DD-B3ED-494A-A949-99A5E125BFD0}" destId="{21BC9030-CDD1-431E-8CFD-78F7D9C66D41}" srcOrd="2" destOrd="0" presId="urn:microsoft.com/office/officeart/2005/8/layout/hierarchy6"/>
    <dgm:cxn modelId="{BC55BBF6-49B7-4F5E-B244-3C08E81A442A}" type="presParOf" srcId="{1F54B8DD-B3ED-494A-A949-99A5E125BFD0}" destId="{82B80843-3362-4802-AC0E-2220A805DDF5}" srcOrd="3" destOrd="0" presId="urn:microsoft.com/office/officeart/2005/8/layout/hierarchy6"/>
    <dgm:cxn modelId="{1CCE3DA9-5726-4DA9-9833-63C46FA707D7}" type="presParOf" srcId="{82B80843-3362-4802-AC0E-2220A805DDF5}" destId="{B7599454-A0D8-4C68-B168-980058ACC98E}" srcOrd="0" destOrd="0" presId="urn:microsoft.com/office/officeart/2005/8/layout/hierarchy6"/>
    <dgm:cxn modelId="{525FE70C-3FF5-4529-9F4B-8F5F8B54866C}" type="presParOf" srcId="{82B80843-3362-4802-AC0E-2220A805DDF5}" destId="{81C79B5A-8367-4F10-9EE4-E194B8D93503}" srcOrd="1" destOrd="0" presId="urn:microsoft.com/office/officeart/2005/8/layout/hierarchy6"/>
    <dgm:cxn modelId="{C8C5A302-2448-4357-AE4C-49C14157A069}" type="presParOf" srcId="{81C79B5A-8367-4F10-9EE4-E194B8D93503}" destId="{F17A49B9-4BE9-443D-84C7-0E0895A7EE30}" srcOrd="0" destOrd="0" presId="urn:microsoft.com/office/officeart/2005/8/layout/hierarchy6"/>
    <dgm:cxn modelId="{6E89DA6C-BDF6-4261-833A-2076D9446810}" type="presParOf" srcId="{81C79B5A-8367-4F10-9EE4-E194B8D93503}" destId="{0AD9DDFA-B30C-4CA1-A27E-C19F2BFEDD4F}" srcOrd="1" destOrd="0" presId="urn:microsoft.com/office/officeart/2005/8/layout/hierarchy6"/>
    <dgm:cxn modelId="{E5B856D4-DD90-4D3F-A950-80B93C1E5AF5}" type="presParOf" srcId="{0AD9DDFA-B30C-4CA1-A27E-C19F2BFEDD4F}" destId="{48B65BF3-13C8-41D6-B349-39E17CA87AF5}" srcOrd="0" destOrd="0" presId="urn:microsoft.com/office/officeart/2005/8/layout/hierarchy6"/>
    <dgm:cxn modelId="{C96F0FA0-5606-4CEB-B612-A7728D3AB920}" type="presParOf" srcId="{0AD9DDFA-B30C-4CA1-A27E-C19F2BFEDD4F}" destId="{ED7495CA-BEAC-4B86-819B-0395E3ED51BE}" srcOrd="1" destOrd="0" presId="urn:microsoft.com/office/officeart/2005/8/layout/hierarchy6"/>
    <dgm:cxn modelId="{29EF6A34-0969-43B3-9B43-883C5CB772F5}" type="presParOf" srcId="{ED7495CA-BEAC-4B86-819B-0395E3ED51BE}" destId="{2436C075-D1B9-4D59-85E9-C46D10B23E8B}" srcOrd="0" destOrd="0" presId="urn:microsoft.com/office/officeart/2005/8/layout/hierarchy6"/>
    <dgm:cxn modelId="{28ED6E18-CB85-4B38-80CC-6544C474BC8C}" type="presParOf" srcId="{ED7495CA-BEAC-4B86-819B-0395E3ED51BE}" destId="{92C95844-CBF5-4805-A563-3F7E82D339F0}" srcOrd="1" destOrd="0" presId="urn:microsoft.com/office/officeart/2005/8/layout/hierarchy6"/>
    <dgm:cxn modelId="{75D0E7BD-A530-44E0-9510-1D5EA0FABF3D}" type="presParOf" srcId="{92C95844-CBF5-4805-A563-3F7E82D339F0}" destId="{642FE902-A87B-4339-983F-2167F0B728AF}" srcOrd="0" destOrd="0" presId="urn:microsoft.com/office/officeart/2005/8/layout/hierarchy6"/>
    <dgm:cxn modelId="{9D3C12B7-C613-4427-8467-F685F8673F34}" type="presParOf" srcId="{92C95844-CBF5-4805-A563-3F7E82D339F0}" destId="{F28B8129-FB66-41D8-B642-BEEB8A39BFA0}" srcOrd="1" destOrd="0" presId="urn:microsoft.com/office/officeart/2005/8/layout/hierarchy6"/>
    <dgm:cxn modelId="{DC3E2261-B016-4D91-89F5-31CF5B467A7F}" type="presParOf" srcId="{81C79B5A-8367-4F10-9EE4-E194B8D93503}" destId="{681AE8E7-80D3-4726-9E6F-D94BF49BB389}" srcOrd="2" destOrd="0" presId="urn:microsoft.com/office/officeart/2005/8/layout/hierarchy6"/>
    <dgm:cxn modelId="{078283FA-BE33-4D6F-A1C4-CB9F5897613F}" type="presParOf" srcId="{81C79B5A-8367-4F10-9EE4-E194B8D93503}" destId="{4FEF0BAF-16B3-4124-B3C4-60FFF71B5CE4}" srcOrd="3" destOrd="0" presId="urn:microsoft.com/office/officeart/2005/8/layout/hierarchy6"/>
    <dgm:cxn modelId="{656AD61A-DF07-4F7D-AA3E-1D42C285E569}" type="presParOf" srcId="{4FEF0BAF-16B3-4124-B3C4-60FFF71B5CE4}" destId="{E03A88A9-6807-4B17-ADB2-5D740549FAFF}" srcOrd="0" destOrd="0" presId="urn:microsoft.com/office/officeart/2005/8/layout/hierarchy6"/>
    <dgm:cxn modelId="{307754C8-FE2F-4872-9E02-01C0E1DACE85}" type="presParOf" srcId="{4FEF0BAF-16B3-4124-B3C4-60FFF71B5CE4}" destId="{3EC367BF-97CB-44BC-AEE2-03656F398522}" srcOrd="1" destOrd="0" presId="urn:microsoft.com/office/officeart/2005/8/layout/hierarchy6"/>
    <dgm:cxn modelId="{6EA54893-ABC4-4EEE-8F08-80F87498B087}" type="presParOf" srcId="{81C79B5A-8367-4F10-9EE4-E194B8D93503}" destId="{50E7B554-52CA-492B-88FF-48AF0C549A3D}" srcOrd="4" destOrd="0" presId="urn:microsoft.com/office/officeart/2005/8/layout/hierarchy6"/>
    <dgm:cxn modelId="{15E3C4DE-E026-471D-BA9A-3F026838BF30}" type="presParOf" srcId="{81C79B5A-8367-4F10-9EE4-E194B8D93503}" destId="{DCB133B0-6DC5-4FAA-860B-DB09D195BDE0}" srcOrd="5" destOrd="0" presId="urn:microsoft.com/office/officeart/2005/8/layout/hierarchy6"/>
    <dgm:cxn modelId="{F5F2E8CF-C956-4726-8E76-62B290F08D52}" type="presParOf" srcId="{DCB133B0-6DC5-4FAA-860B-DB09D195BDE0}" destId="{865E0F7C-D746-4629-A485-EF20F937CE7E}" srcOrd="0" destOrd="0" presId="urn:microsoft.com/office/officeart/2005/8/layout/hierarchy6"/>
    <dgm:cxn modelId="{37849A8B-4592-4720-88F6-83FDB2C2B506}" type="presParOf" srcId="{DCB133B0-6DC5-4FAA-860B-DB09D195BDE0}" destId="{BCCA2595-1DE6-4985-BE13-635E6C8255CB}" srcOrd="1" destOrd="0" presId="urn:microsoft.com/office/officeart/2005/8/layout/hierarchy6"/>
    <dgm:cxn modelId="{1B40303E-AC03-40CA-B592-6598F5B7160C}" type="presParOf" srcId="{8697117C-8326-436A-AAA1-4E68565F4429}" destId="{6DE369F7-03CF-4995-B816-B152A83578F2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620944" y="762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webroot</a:t>
          </a:r>
        </a:p>
      </dsp:txBody>
      <dsp:txXfrm>
        <a:off x="2640498" y="20316"/>
        <a:ext cx="962322" cy="628512"/>
      </dsp:txXfrm>
    </dsp:sp>
    <dsp:sp modelId="{063E61E0-992D-4F9E-A5E4-43D7A9D07F52}">
      <dsp:nvSpPr>
        <dsp:cNvPr id="0" name=""/>
        <dsp:cNvSpPr/>
      </dsp:nvSpPr>
      <dsp:spPr>
        <a:xfrm>
          <a:off x="1819799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1301860" y="0"/>
              </a:moveTo>
              <a:lnTo>
                <a:pt x="130186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31908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</a:t>
          </a:r>
        </a:p>
      </dsp:txBody>
      <dsp:txXfrm>
        <a:off x="1338638" y="954985"/>
        <a:ext cx="962322" cy="628512"/>
      </dsp:txXfrm>
    </dsp:sp>
    <dsp:sp modelId="{427BFB7B-EB0A-4680-86E3-2F8C9BB53BCD}">
      <dsp:nvSpPr>
        <dsp:cNvPr id="0" name=""/>
        <dsp:cNvSpPr/>
      </dsp:nvSpPr>
      <dsp:spPr>
        <a:xfrm>
          <a:off x="116886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66815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curiosity browser</a:t>
          </a:r>
        </a:p>
      </dsp:txBody>
      <dsp:txXfrm>
        <a:off x="687708" y="1889654"/>
        <a:ext cx="962322" cy="628512"/>
      </dsp:txXfrm>
    </dsp:sp>
    <dsp:sp modelId="{24B5420A-1702-4A7E-B005-36CCD447728C}">
      <dsp:nvSpPr>
        <dsp:cNvPr id="0" name=""/>
        <dsp:cNvSpPr/>
      </dsp:nvSpPr>
      <dsp:spPr>
        <a:xfrm>
          <a:off x="1819799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97001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phpinc</a:t>
          </a:r>
        </a:p>
      </dsp:txBody>
      <dsp:txXfrm>
        <a:off x="1989568" y="1889654"/>
        <a:ext cx="962322" cy="628512"/>
      </dsp:txXfrm>
    </dsp:sp>
    <dsp:sp modelId="{21BC9030-CDD1-431E-8CFD-78F7D9C66D41}">
      <dsp:nvSpPr>
        <dsp:cNvPr id="0" name=""/>
        <dsp:cNvSpPr/>
      </dsp:nvSpPr>
      <dsp:spPr>
        <a:xfrm>
          <a:off x="3121660" y="668383"/>
          <a:ext cx="130186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1301860" y="133524"/>
              </a:lnTo>
              <a:lnTo>
                <a:pt x="1301860" y="26704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3922804" y="935431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</a:t>
          </a:r>
        </a:p>
      </dsp:txBody>
      <dsp:txXfrm>
        <a:off x="3942358" y="954985"/>
        <a:ext cx="962322" cy="628512"/>
      </dsp:txXfrm>
    </dsp:sp>
    <dsp:sp modelId="{F17A49B9-4BE9-443D-84C7-0E0895A7EE30}">
      <dsp:nvSpPr>
        <dsp:cNvPr id="0" name=""/>
        <dsp:cNvSpPr/>
      </dsp:nvSpPr>
      <dsp:spPr>
        <a:xfrm>
          <a:off x="377259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650930" y="0"/>
              </a:moveTo>
              <a:lnTo>
                <a:pt x="650930" y="133524"/>
              </a:lnTo>
              <a:lnTo>
                <a:pt x="0" y="133524"/>
              </a:lnTo>
              <a:lnTo>
                <a:pt x="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27187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extra</a:t>
          </a:r>
        </a:p>
      </dsp:txBody>
      <dsp:txXfrm>
        <a:off x="3291428" y="1889654"/>
        <a:ext cx="962322" cy="628512"/>
      </dsp:txXfrm>
    </dsp:sp>
    <dsp:sp modelId="{681AE8E7-80D3-4726-9E6F-D94BF49BB389}">
      <dsp:nvSpPr>
        <dsp:cNvPr id="0" name=""/>
        <dsp:cNvSpPr/>
      </dsp:nvSpPr>
      <dsp:spPr>
        <a:xfrm>
          <a:off x="4423520" y="1603052"/>
          <a:ext cx="650930" cy="2670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524"/>
              </a:lnTo>
              <a:lnTo>
                <a:pt x="650930" y="133524"/>
              </a:lnTo>
              <a:lnTo>
                <a:pt x="650930" y="26704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573734" y="1870100"/>
          <a:ext cx="1001430" cy="6676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700" kern="1200"/>
            <a:t>jsinc	</a:t>
          </a:r>
        </a:p>
      </dsp:txBody>
      <dsp:txXfrm>
        <a:off x="4593288" y="1889654"/>
        <a:ext cx="962322" cy="6285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69CB3F4-6EE1-4FF5-AA9D-A47FD5CD3720}">
      <dsp:nvSpPr>
        <dsp:cNvPr id="0" name=""/>
        <dsp:cNvSpPr/>
      </dsp:nvSpPr>
      <dsp:spPr>
        <a:xfrm>
          <a:off x="2950867" y="181390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curiosity browser</a:t>
          </a:r>
        </a:p>
      </dsp:txBody>
      <dsp:txXfrm>
        <a:off x="2961946" y="192469"/>
        <a:ext cx="545255" cy="356117"/>
      </dsp:txXfrm>
    </dsp:sp>
    <dsp:sp modelId="{063E61E0-992D-4F9E-A5E4-43D7A9D07F52}">
      <dsp:nvSpPr>
        <dsp:cNvPr id="0" name=""/>
        <dsp:cNvSpPr/>
      </dsp:nvSpPr>
      <dsp:spPr>
        <a:xfrm>
          <a:off x="1759297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6A87A-2975-4C6B-B345-C7645B8C6C22}">
      <dsp:nvSpPr>
        <dsp:cNvPr id="0" name=""/>
        <dsp:cNvSpPr/>
      </dsp:nvSpPr>
      <dsp:spPr>
        <a:xfrm>
          <a:off x="1475590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php</a:t>
          </a:r>
        </a:p>
      </dsp:txBody>
      <dsp:txXfrm>
        <a:off x="1486669" y="722055"/>
        <a:ext cx="545255" cy="356117"/>
      </dsp:txXfrm>
    </dsp:sp>
    <dsp:sp modelId="{427BFB7B-EB0A-4680-86E3-2F8C9BB53BCD}">
      <dsp:nvSpPr>
        <dsp:cNvPr id="0" name=""/>
        <dsp:cNvSpPr/>
      </dsp:nvSpPr>
      <dsp:spPr>
        <a:xfrm>
          <a:off x="284021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1475276" y="0"/>
              </a:moveTo>
              <a:lnTo>
                <a:pt x="1475276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A104C5-C610-4A03-B5EC-F7527A137443}">
      <dsp:nvSpPr>
        <dsp:cNvPr id="0" name=""/>
        <dsp:cNvSpPr/>
      </dsp:nvSpPr>
      <dsp:spPr>
        <a:xfrm>
          <a:off x="314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static</a:t>
          </a:r>
        </a:p>
      </dsp:txBody>
      <dsp:txXfrm>
        <a:off x="11393" y="1251641"/>
        <a:ext cx="545255" cy="356117"/>
      </dsp:txXfrm>
    </dsp:sp>
    <dsp:sp modelId="{68AB64C1-F041-40DE-BA40-FDCB2A065CB7}">
      <dsp:nvSpPr>
        <dsp:cNvPr id="0" name=""/>
        <dsp:cNvSpPr/>
      </dsp:nvSpPr>
      <dsp:spPr>
        <a:xfrm>
          <a:off x="1021659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E5DF1-52D4-4A46-8B95-EB83A419DB5F}">
      <dsp:nvSpPr>
        <dsp:cNvPr id="0" name=""/>
        <dsp:cNvSpPr/>
      </dsp:nvSpPr>
      <dsp:spPr>
        <a:xfrm>
          <a:off x="737952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</a:t>
          </a:r>
        </a:p>
      </dsp:txBody>
      <dsp:txXfrm>
        <a:off x="749031" y="1251641"/>
        <a:ext cx="545255" cy="356117"/>
      </dsp:txXfrm>
    </dsp:sp>
    <dsp:sp modelId="{2264DD17-12CD-4DE3-A829-6714835BBB26}">
      <dsp:nvSpPr>
        <dsp:cNvPr id="0" name=""/>
        <dsp:cNvSpPr/>
      </dsp:nvSpPr>
      <dsp:spPr>
        <a:xfrm>
          <a:off x="975939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7218BA-C3E8-4B54-8AF3-BF36F5B5A014}">
      <dsp:nvSpPr>
        <dsp:cNvPr id="0" name=""/>
        <dsp:cNvSpPr/>
      </dsp:nvSpPr>
      <dsp:spPr>
        <a:xfrm>
          <a:off x="737952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page.php</a:t>
          </a:r>
        </a:p>
      </dsp:txBody>
      <dsp:txXfrm>
        <a:off x="749031" y="1781227"/>
        <a:ext cx="545255" cy="356117"/>
      </dsp:txXfrm>
    </dsp:sp>
    <dsp:sp modelId="{24B5420A-1702-4A7E-B005-36CCD447728C}">
      <dsp:nvSpPr>
        <dsp:cNvPr id="0" name=""/>
        <dsp:cNvSpPr/>
      </dsp:nvSpPr>
      <dsp:spPr>
        <a:xfrm>
          <a:off x="1713577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62AA94-1E79-40DE-8E93-40E469965321}">
      <dsp:nvSpPr>
        <dsp:cNvPr id="0" name=""/>
        <dsp:cNvSpPr/>
      </dsp:nvSpPr>
      <dsp:spPr>
        <a:xfrm>
          <a:off x="1475590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rest</a:t>
          </a:r>
        </a:p>
      </dsp:txBody>
      <dsp:txXfrm>
        <a:off x="1486669" y="1251641"/>
        <a:ext cx="545255" cy="356117"/>
      </dsp:txXfrm>
    </dsp:sp>
    <dsp:sp modelId="{665F6008-83BE-4F50-819C-693841C9F156}">
      <dsp:nvSpPr>
        <dsp:cNvPr id="0" name=""/>
        <dsp:cNvSpPr/>
      </dsp:nvSpPr>
      <dsp:spPr>
        <a:xfrm>
          <a:off x="1759297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F6538-7929-4AD4-91ED-BB0E006FD50A}">
      <dsp:nvSpPr>
        <dsp:cNvPr id="0" name=""/>
        <dsp:cNvSpPr/>
      </dsp:nvSpPr>
      <dsp:spPr>
        <a:xfrm>
          <a:off x="2213229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2224308" y="1251641"/>
        <a:ext cx="545255" cy="356117"/>
      </dsp:txXfrm>
    </dsp:sp>
    <dsp:sp modelId="{2F09ECED-8852-491A-B914-A74197078289}">
      <dsp:nvSpPr>
        <dsp:cNvPr id="0" name=""/>
        <dsp:cNvSpPr/>
      </dsp:nvSpPr>
      <dsp:spPr>
        <a:xfrm>
          <a:off x="1759297" y="1089252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60C719-4E3C-4F01-86F2-FA60D8F6EEEA}">
      <dsp:nvSpPr>
        <dsp:cNvPr id="0" name=""/>
        <dsp:cNvSpPr/>
      </dsp:nvSpPr>
      <dsp:spPr>
        <a:xfrm>
          <a:off x="2950867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admin</a:t>
          </a:r>
        </a:p>
      </dsp:txBody>
      <dsp:txXfrm>
        <a:off x="2961946" y="1251641"/>
        <a:ext cx="545255" cy="356117"/>
      </dsp:txXfrm>
    </dsp:sp>
    <dsp:sp modelId="{21BC9030-CDD1-431E-8CFD-78F7D9C66D41}">
      <dsp:nvSpPr>
        <dsp:cNvPr id="0" name=""/>
        <dsp:cNvSpPr/>
      </dsp:nvSpPr>
      <dsp:spPr>
        <a:xfrm>
          <a:off x="3234574" y="559666"/>
          <a:ext cx="1475276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1475276" y="75655"/>
              </a:lnTo>
              <a:lnTo>
                <a:pt x="1475276" y="1513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599454-A0D8-4C68-B168-980058ACC98E}">
      <dsp:nvSpPr>
        <dsp:cNvPr id="0" name=""/>
        <dsp:cNvSpPr/>
      </dsp:nvSpPr>
      <dsp:spPr>
        <a:xfrm>
          <a:off x="4426143" y="710976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js</a:t>
          </a:r>
        </a:p>
      </dsp:txBody>
      <dsp:txXfrm>
        <a:off x="4437222" y="722055"/>
        <a:ext cx="545255" cy="356117"/>
      </dsp:txXfrm>
    </dsp:sp>
    <dsp:sp modelId="{F17A49B9-4BE9-443D-84C7-0E0895A7EE30}">
      <dsp:nvSpPr>
        <dsp:cNvPr id="0" name=""/>
        <dsp:cNvSpPr/>
      </dsp:nvSpPr>
      <dsp:spPr>
        <a:xfrm>
          <a:off x="3972212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737638" y="0"/>
              </a:moveTo>
              <a:lnTo>
                <a:pt x="737638" y="75655"/>
              </a:lnTo>
              <a:lnTo>
                <a:pt x="0" y="75655"/>
              </a:lnTo>
              <a:lnTo>
                <a:pt x="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B65BF3-13C8-41D6-B349-39E17CA87AF5}">
      <dsp:nvSpPr>
        <dsp:cNvPr id="0" name=""/>
        <dsp:cNvSpPr/>
      </dsp:nvSpPr>
      <dsp:spPr>
        <a:xfrm>
          <a:off x="3688505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pages</a:t>
          </a:r>
        </a:p>
      </dsp:txBody>
      <dsp:txXfrm>
        <a:off x="3699584" y="1251641"/>
        <a:ext cx="545255" cy="356117"/>
      </dsp:txXfrm>
    </dsp:sp>
    <dsp:sp modelId="{2436C075-D1B9-4D59-85E9-C46D10B23E8B}">
      <dsp:nvSpPr>
        <dsp:cNvPr id="0" name=""/>
        <dsp:cNvSpPr/>
      </dsp:nvSpPr>
      <dsp:spPr>
        <a:xfrm>
          <a:off x="3926492" y="1618838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2FE902-A87B-4339-983F-2167F0B728AF}">
      <dsp:nvSpPr>
        <dsp:cNvPr id="0" name=""/>
        <dsp:cNvSpPr/>
      </dsp:nvSpPr>
      <dsp:spPr>
        <a:xfrm>
          <a:off x="3688505" y="1770148"/>
          <a:ext cx="567413" cy="378275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&lt;page&gt;.js</a:t>
          </a:r>
        </a:p>
      </dsp:txBody>
      <dsp:txXfrm>
        <a:off x="3699584" y="1781227"/>
        <a:ext cx="545255" cy="356117"/>
      </dsp:txXfrm>
    </dsp:sp>
    <dsp:sp modelId="{681AE8E7-80D3-4726-9E6F-D94BF49BB389}">
      <dsp:nvSpPr>
        <dsp:cNvPr id="0" name=""/>
        <dsp:cNvSpPr/>
      </dsp:nvSpPr>
      <dsp:spPr>
        <a:xfrm>
          <a:off x="4664130" y="1089252"/>
          <a:ext cx="91440" cy="151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3A88A9-6807-4B17-ADB2-5D740549FAFF}">
      <dsp:nvSpPr>
        <dsp:cNvPr id="0" name=""/>
        <dsp:cNvSpPr/>
      </dsp:nvSpPr>
      <dsp:spPr>
        <a:xfrm>
          <a:off x="4426143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widgets</a:t>
          </a:r>
        </a:p>
      </dsp:txBody>
      <dsp:txXfrm>
        <a:off x="4437222" y="1251641"/>
        <a:ext cx="545255" cy="356117"/>
      </dsp:txXfrm>
    </dsp:sp>
    <dsp:sp modelId="{50E7B554-52CA-492B-88FF-48AF0C549A3D}">
      <dsp:nvSpPr>
        <dsp:cNvPr id="0" name=""/>
        <dsp:cNvSpPr/>
      </dsp:nvSpPr>
      <dsp:spPr>
        <a:xfrm>
          <a:off x="4709850" y="1089252"/>
          <a:ext cx="737638" cy="1513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55"/>
              </a:lnTo>
              <a:lnTo>
                <a:pt x="737638" y="75655"/>
              </a:lnTo>
              <a:lnTo>
                <a:pt x="737638" y="151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E0F7C-D746-4629-A485-EF20F937CE7E}">
      <dsp:nvSpPr>
        <dsp:cNvPr id="0" name=""/>
        <dsp:cNvSpPr/>
      </dsp:nvSpPr>
      <dsp:spPr>
        <a:xfrm>
          <a:off x="5163781" y="1240562"/>
          <a:ext cx="567413" cy="37827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900" kern="1200"/>
            <a:t>fragments</a:t>
          </a:r>
        </a:p>
      </dsp:txBody>
      <dsp:txXfrm>
        <a:off x="5174860" y="1251641"/>
        <a:ext cx="545255" cy="35611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117</cp:revision>
  <dcterms:created xsi:type="dcterms:W3CDTF">2024-04-08T21:37:00Z</dcterms:created>
  <dcterms:modified xsi:type="dcterms:W3CDTF">2024-10-13T20:32:00Z</dcterms:modified>
</cp:coreProperties>
</file>